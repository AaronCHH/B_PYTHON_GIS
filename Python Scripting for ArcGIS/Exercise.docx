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98" w:rsidRDefault="0010025F" w:rsidP="0010025F">
      <w:pPr>
        <w:pStyle w:val="Heading1"/>
      </w:pPr>
      <w:r>
        <w:t>Exercise 1 Introducing Python</w:t>
      </w:r>
    </w:p>
    <w:p w:rsidR="0010025F" w:rsidRDefault="0010025F" w:rsidP="0010025F">
      <w:pPr>
        <w:pStyle w:val="Heading2"/>
      </w:pPr>
      <w:r w:rsidRPr="0010025F">
        <w:t>Install the exercise data</w:t>
      </w:r>
    </w:p>
    <w:p w:rsidR="0010025F" w:rsidRDefault="0010025F" w:rsidP="0010025F">
      <w:pPr>
        <w:pStyle w:val="Heading2"/>
      </w:pPr>
      <w:r w:rsidRPr="0010025F">
        <w:t>Check ArcGIS settings</w:t>
      </w:r>
    </w:p>
    <w:p w:rsidR="0010025F" w:rsidRDefault="0010025F" w:rsidP="0010025F">
      <w:pPr>
        <w:pStyle w:val="Heading2"/>
      </w:pPr>
      <w:r w:rsidRPr="0010025F">
        <w:t>Check the Python version</w:t>
      </w:r>
    </w:p>
    <w:p w:rsidR="0010025F" w:rsidRDefault="0010025F" w:rsidP="0010025F">
      <w:pPr>
        <w:pStyle w:val="Heading2"/>
      </w:pPr>
      <w:r w:rsidRPr="0010025F">
        <w:t xml:space="preserve">Install </w:t>
      </w:r>
      <w:proofErr w:type="spellStart"/>
      <w:r w:rsidRPr="0010025F">
        <w:t>PythonWin</w:t>
      </w:r>
      <w:proofErr w:type="spellEnd"/>
    </w:p>
    <w:p w:rsidR="0010025F" w:rsidRDefault="0010025F" w:rsidP="0010025F">
      <w:pPr>
        <w:pStyle w:val="Heading2"/>
      </w:pPr>
      <w:r w:rsidRPr="0010025F">
        <w:t>Work with different script editors</w:t>
      </w:r>
    </w:p>
    <w:p w:rsidR="0010025F" w:rsidRDefault="0010025F" w:rsidP="0010025F">
      <w:pPr>
        <w:pStyle w:val="Heading2"/>
      </w:pPr>
      <w:r w:rsidRPr="0010025F">
        <w:t>Use the ArcGIS Python window</w:t>
      </w:r>
    </w:p>
    <w:p w:rsidR="0010025F" w:rsidRPr="0010025F" w:rsidRDefault="00D63E06" w:rsidP="0010025F">
      <w:r>
        <w:pict>
          <v:rect id="_x0000_i1025" style="width:0;height:1.5pt" o:hralign="center" o:hrstd="t" o:hr="t" fillcolor="#a0a0a0" stroked="f"/>
        </w:pict>
      </w:r>
    </w:p>
    <w:p w:rsidR="0010025F" w:rsidRDefault="0010025F" w:rsidP="0010025F">
      <w:pPr>
        <w:pStyle w:val="Heading1"/>
      </w:pPr>
      <w:r>
        <w:t>Exercise 2 Geoprocessing in ArcGIS</w:t>
      </w:r>
    </w:p>
    <w:p w:rsidR="0010025F" w:rsidRDefault="0010025F" w:rsidP="0010025F">
      <w:pPr>
        <w:pStyle w:val="Heading2"/>
      </w:pPr>
      <w:r w:rsidRPr="0010025F">
        <w:t>Examine toolboxes and tools</w:t>
      </w:r>
    </w:p>
    <w:p w:rsidR="0010025F" w:rsidRDefault="0010025F" w:rsidP="0010025F">
      <w:pPr>
        <w:pStyle w:val="Heading2"/>
      </w:pPr>
      <w:r w:rsidRPr="0010025F">
        <w:t>Run a tool</w:t>
      </w:r>
    </w:p>
    <w:p w:rsidR="0010025F" w:rsidRDefault="0010025F" w:rsidP="0010025F">
      <w:pPr>
        <w:pStyle w:val="Heading2"/>
      </w:pPr>
      <w:r w:rsidRPr="0010025F">
        <w:t>Conduct batch processing</w:t>
      </w:r>
    </w:p>
    <w:p w:rsidR="0010025F" w:rsidRDefault="0010025F" w:rsidP="0010025F">
      <w:pPr>
        <w:pStyle w:val="Heading2"/>
      </w:pPr>
      <w:r w:rsidRPr="0010025F">
        <w:t>Set the geoprocessing options</w:t>
      </w:r>
    </w:p>
    <w:p w:rsidR="0010025F" w:rsidRDefault="0010025F" w:rsidP="0010025F">
      <w:pPr>
        <w:pStyle w:val="Heading2"/>
      </w:pPr>
      <w:r w:rsidRPr="0010025F">
        <w:t xml:space="preserve">Explore models and </w:t>
      </w:r>
      <w:proofErr w:type="spellStart"/>
      <w:r w:rsidRPr="0010025F">
        <w:t>ModelBuilder</w:t>
      </w:r>
      <w:proofErr w:type="spellEnd"/>
    </w:p>
    <w:p w:rsidR="0010025F" w:rsidRDefault="0010025F" w:rsidP="0010025F">
      <w:pPr>
        <w:pStyle w:val="Heading2"/>
      </w:pPr>
      <w:r w:rsidRPr="0010025F">
        <w:t>Run your model</w:t>
      </w:r>
    </w:p>
    <w:p w:rsidR="0010025F" w:rsidRDefault="0010025F" w:rsidP="0010025F">
      <w:pPr>
        <w:pStyle w:val="Heading2"/>
      </w:pPr>
      <w:r w:rsidRPr="0010025F">
        <w:t>Use scripting for geoprocessing</w:t>
      </w:r>
    </w:p>
    <w:p w:rsidR="0010025F" w:rsidRDefault="0010025F" w:rsidP="0010025F">
      <w:pPr>
        <w:pStyle w:val="Heading2"/>
      </w:pPr>
      <w:r w:rsidRPr="0010025F">
        <w:t>Use scripts as tools</w:t>
      </w:r>
    </w:p>
    <w:p w:rsidR="0010025F" w:rsidRDefault="0010025F" w:rsidP="0010025F">
      <w:pPr>
        <w:pStyle w:val="Heading2"/>
      </w:pPr>
      <w:r w:rsidRPr="0010025F">
        <w:t>Convert a model to a script</w:t>
      </w:r>
    </w:p>
    <w:p w:rsidR="0010025F" w:rsidRDefault="0010025F" w:rsidP="0010025F">
      <w:pPr>
        <w:pStyle w:val="Heading2"/>
      </w:pPr>
      <w:r w:rsidRPr="0010025F">
        <w:t>Challenge exercise</w:t>
      </w:r>
    </w:p>
    <w:p w:rsidR="0010025F" w:rsidRDefault="0010025F" w:rsidP="0010025F">
      <w:pPr>
        <w:pStyle w:val="Heading3"/>
      </w:pPr>
      <w:r>
        <w:t>Challenge 1</w:t>
      </w:r>
    </w:p>
    <w:p w:rsidR="0010025F" w:rsidRDefault="0010025F" w:rsidP="0010025F">
      <w:pPr>
        <w:pStyle w:val="Con2C3"/>
      </w:pPr>
      <w:r>
        <w:t>Create a new model called Soil Analysis that accomplishes the following:</w:t>
      </w:r>
    </w:p>
    <w:p w:rsidR="0010025F" w:rsidRDefault="0010025F" w:rsidP="0010025F">
      <w:pPr>
        <w:pStyle w:val="Con2C3"/>
        <w:numPr>
          <w:ilvl w:val="0"/>
          <w:numId w:val="28"/>
        </w:numPr>
        <w:ind w:leftChars="0"/>
      </w:pPr>
      <w:r>
        <w:t>Clips the soils layer using the basin layer</w:t>
      </w:r>
    </w:p>
    <w:p w:rsidR="0010025F" w:rsidRDefault="0010025F" w:rsidP="0010025F">
      <w:pPr>
        <w:pStyle w:val="Con2C3"/>
        <w:numPr>
          <w:ilvl w:val="0"/>
          <w:numId w:val="28"/>
        </w:numPr>
        <w:ind w:leftChars="0"/>
      </w:pPr>
      <w:r>
        <w:t>From the clipped version of the soils layer, selects the features that are “Not prime farmland” (field FARMLNDCL)</w:t>
      </w:r>
    </w:p>
    <w:p w:rsidR="0010025F" w:rsidRDefault="0010025F" w:rsidP="0010025F">
      <w:pPr>
        <w:pStyle w:val="Con2C3"/>
      </w:pPr>
      <w:r>
        <w:t>Convert the model to a script called soil.py.</w:t>
      </w:r>
    </w:p>
    <w:p w:rsidR="002510EC" w:rsidRDefault="00D63E06" w:rsidP="002510EC">
      <w:r>
        <w:pict>
          <v:rect id="_x0000_i1026" style="width:0;height:1.5pt" o:hralign="center" o:hrstd="t" o:hr="t" fillcolor="#a0a0a0" stroked="f"/>
        </w:pict>
      </w:r>
    </w:p>
    <w:p w:rsidR="002510EC" w:rsidRDefault="002510EC">
      <w:pPr>
        <w:widowControl/>
        <w:rPr>
          <w:rFonts w:ascii="Times New Roman" w:hAnsi="Times New Roman" w:cs="Times New Roman"/>
          <w:sz w:val="22"/>
        </w:rPr>
      </w:pPr>
      <w:r>
        <w:br w:type="page"/>
      </w:r>
    </w:p>
    <w:p w:rsidR="002510EC" w:rsidRDefault="002510EC" w:rsidP="002510EC">
      <w:pPr>
        <w:pStyle w:val="Heading1"/>
      </w:pPr>
      <w:r>
        <w:lastRenderedPageBreak/>
        <w:t>Exercise 3 Using the Python window</w:t>
      </w:r>
    </w:p>
    <w:p w:rsidR="002510EC" w:rsidRDefault="002510EC" w:rsidP="002510EC">
      <w:pPr>
        <w:pStyle w:val="Heading2"/>
      </w:pPr>
      <w:r w:rsidRPr="002510EC">
        <w:t>Open the Python window</w:t>
      </w:r>
    </w:p>
    <w:p w:rsidR="002510EC" w:rsidRDefault="002510EC" w:rsidP="002510EC">
      <w:pPr>
        <w:pStyle w:val="Heading2"/>
      </w:pPr>
      <w:r w:rsidRPr="002510EC">
        <w:t>Write and run code</w:t>
      </w:r>
    </w:p>
    <w:p w:rsidR="002510EC" w:rsidRDefault="002510EC" w:rsidP="002510EC">
      <w:pPr>
        <w:pStyle w:val="Heading2"/>
      </w:pPr>
      <w:r w:rsidRPr="002510EC">
        <w:t>Run a geoprocessing tool</w:t>
      </w:r>
    </w:p>
    <w:p w:rsidR="002510EC" w:rsidRDefault="002510EC" w:rsidP="002510EC">
      <w:pPr>
        <w:pStyle w:val="Heading2"/>
      </w:pPr>
      <w:r w:rsidRPr="002510EC">
        <w:t>Get help in the Python window</w:t>
      </w:r>
    </w:p>
    <w:p w:rsidR="002510EC" w:rsidRDefault="002510EC" w:rsidP="002510EC">
      <w:pPr>
        <w:pStyle w:val="Heading2"/>
      </w:pPr>
      <w:r w:rsidRPr="002510EC">
        <w:t>Save your work</w:t>
      </w:r>
    </w:p>
    <w:p w:rsidR="002510EC" w:rsidRDefault="002510EC" w:rsidP="002510EC">
      <w:pPr>
        <w:pStyle w:val="Heading2"/>
      </w:pPr>
      <w:r w:rsidRPr="002510EC">
        <w:t>Load existing code</w:t>
      </w:r>
    </w:p>
    <w:p w:rsidR="00242D13" w:rsidRDefault="00D63E06" w:rsidP="00242D13">
      <w:r>
        <w:pict>
          <v:rect id="_x0000_i1027" style="width:0;height:1.5pt" o:hralign="center" o:hrstd="t" o:hr="t" fillcolor="#a0a0a0" stroked="f"/>
        </w:pict>
      </w:r>
    </w:p>
    <w:p w:rsidR="005B039E" w:rsidRDefault="005B039E">
      <w:pPr>
        <w:widowControl/>
      </w:pPr>
      <w:r>
        <w:br w:type="page"/>
      </w:r>
    </w:p>
    <w:p w:rsidR="005B039E" w:rsidRDefault="005B039E" w:rsidP="005B039E">
      <w:pPr>
        <w:pStyle w:val="Heading1"/>
      </w:pPr>
      <w:r>
        <w:lastRenderedPageBreak/>
        <w:t>Exercise 4 Learning Python language fundamentals</w:t>
      </w:r>
    </w:p>
    <w:p w:rsidR="005B039E" w:rsidRDefault="005B039E" w:rsidP="005B039E">
      <w:pPr>
        <w:pStyle w:val="Heading2"/>
      </w:pPr>
      <w:r w:rsidRPr="005B039E">
        <w:t>Work with numbers</w:t>
      </w:r>
    </w:p>
    <w:p w:rsidR="005B039E" w:rsidRDefault="005B039E" w:rsidP="005B039E">
      <w:pPr>
        <w:pStyle w:val="Heading2"/>
      </w:pPr>
      <w:r w:rsidRPr="005B039E">
        <w:t>Work with strings</w:t>
      </w:r>
    </w:p>
    <w:p w:rsidR="005B039E" w:rsidRDefault="005B039E" w:rsidP="005B039E">
      <w:pPr>
        <w:pStyle w:val="Heading2"/>
      </w:pPr>
      <w:r w:rsidRPr="005B039E">
        <w:t>Work with variables</w:t>
      </w:r>
    </w:p>
    <w:p w:rsidR="00C468B4" w:rsidRDefault="00C468B4" w:rsidP="00C468B4">
      <w:pPr>
        <w:pStyle w:val="Con2C3"/>
      </w:pPr>
      <w:r w:rsidRPr="00C468B4">
        <w:rPr>
          <w:highlight w:val="yellow"/>
        </w:rPr>
        <w:t>All scripting and programming languages work with variables.</w:t>
      </w:r>
    </w:p>
    <w:p w:rsidR="00C468B4" w:rsidRDefault="00C468B4" w:rsidP="00C468B4">
      <w:pPr>
        <w:pStyle w:val="Con2C3"/>
      </w:pPr>
      <w:r>
        <w:t>A variable is basically a name that represents or refers to a value.</w:t>
      </w:r>
    </w:p>
    <w:p w:rsidR="00C468B4" w:rsidRDefault="00C468B4" w:rsidP="00C468B4">
      <w:pPr>
        <w:pStyle w:val="Con2C3"/>
      </w:pPr>
      <w:r w:rsidRPr="00C468B4">
        <w:rPr>
          <w:highlight w:val="yellow"/>
        </w:rPr>
        <w:t>Variables store temporary information that can be manipulated and changed throughout a script.</w:t>
      </w:r>
    </w:p>
    <w:p w:rsidR="00C468B4" w:rsidRDefault="00C468B4" w:rsidP="00C468B4">
      <w:pPr>
        <w:pStyle w:val="Con2C3"/>
      </w:pPr>
      <w:r>
        <w:t>Many programming languages require that variables be declared before they can be used.</w:t>
      </w:r>
    </w:p>
    <w:p w:rsidR="00C468B4" w:rsidRDefault="00C468B4" w:rsidP="00C468B4">
      <w:pPr>
        <w:pStyle w:val="Con2C3"/>
      </w:pPr>
      <w:r w:rsidRPr="00C468B4">
        <w:rPr>
          <w:highlight w:val="yellow"/>
        </w:rPr>
        <w:t>Declaring means that you fist create a variable and specify what type of variable it is—and only then can</w:t>
      </w:r>
      <w:r>
        <w:t xml:space="preserve"> you actually assign a value to that variable.</w:t>
      </w:r>
    </w:p>
    <w:p w:rsidR="00C468B4" w:rsidRDefault="00C468B4" w:rsidP="00C468B4">
      <w:pPr>
        <w:pStyle w:val="Con2C3"/>
      </w:pPr>
      <w:r>
        <w:t>In Python, you immediately assign a value to a variable (without declaring it), and from this value, Python then determines the nature of the variable.</w:t>
      </w:r>
    </w:p>
    <w:p w:rsidR="00C468B4" w:rsidRPr="00C468B4" w:rsidRDefault="00C468B4" w:rsidP="00C468B4">
      <w:pPr>
        <w:pStyle w:val="Con2C3"/>
      </w:pPr>
      <w:r w:rsidRPr="00C468B4">
        <w:rPr>
          <w:highlight w:val="yellow"/>
        </w:rPr>
        <w:t>This typically saves a lot of code and is one reason why Python scripts are often much shorter than code in</w:t>
      </w:r>
      <w:r>
        <w:t xml:space="preserve"> other programming languages.</w:t>
      </w:r>
    </w:p>
    <w:p w:rsidR="005B039E" w:rsidRDefault="005B039E" w:rsidP="005B039E">
      <w:pPr>
        <w:pStyle w:val="Heading2"/>
      </w:pPr>
      <w:r w:rsidRPr="005B039E">
        <w:t>Work with lists</w:t>
      </w:r>
    </w:p>
    <w:p w:rsidR="005B039E" w:rsidRDefault="005B039E" w:rsidP="005B039E">
      <w:pPr>
        <w:pStyle w:val="Heading2"/>
      </w:pPr>
      <w:r w:rsidRPr="005B039E">
        <w:t>Use functions</w:t>
      </w:r>
    </w:p>
    <w:p w:rsidR="005B039E" w:rsidRDefault="005B039E" w:rsidP="005B039E">
      <w:pPr>
        <w:pStyle w:val="Heading2"/>
      </w:pPr>
      <w:r w:rsidRPr="005B039E">
        <w:t>Use methods</w:t>
      </w:r>
    </w:p>
    <w:p w:rsidR="005B039E" w:rsidRDefault="005B039E" w:rsidP="005B039E">
      <w:pPr>
        <w:pStyle w:val="Heading2"/>
      </w:pPr>
      <w:r w:rsidRPr="005B039E">
        <w:t>Use modules</w:t>
      </w:r>
    </w:p>
    <w:p w:rsidR="00C468B4" w:rsidRDefault="00C468B4" w:rsidP="00C468B4">
      <w:pPr>
        <w:pStyle w:val="Con2C3"/>
      </w:pPr>
      <w:r w:rsidRPr="007478E9">
        <w:rPr>
          <w:highlight w:val="yellow"/>
        </w:rPr>
        <w:t>Hundreds of additional functions are stored in modules.</w:t>
      </w:r>
    </w:p>
    <w:p w:rsidR="00C468B4" w:rsidRDefault="00C468B4" w:rsidP="00C468B4">
      <w:pPr>
        <w:pStyle w:val="Con2C3"/>
      </w:pPr>
      <w:r>
        <w:t>Before you can use a function, you have to import its module using the import function.</w:t>
      </w:r>
    </w:p>
    <w:p w:rsidR="00C468B4" w:rsidRDefault="00C468B4" w:rsidP="00C468B4">
      <w:pPr>
        <w:pStyle w:val="Con2C3"/>
      </w:pPr>
      <w:r w:rsidRPr="007478E9">
        <w:rPr>
          <w:highlight w:val="yellow"/>
        </w:rPr>
        <w:t>The functions you used in the preceding sections are part of Python’s built-in functions and don’t need to be imported.</w:t>
      </w:r>
    </w:p>
    <w:p w:rsidR="00C468B4" w:rsidRPr="00C468B4" w:rsidRDefault="00C468B4" w:rsidP="00C468B4">
      <w:pPr>
        <w:pStyle w:val="Con2C3"/>
      </w:pPr>
      <w:r>
        <w:t>One of the most common modules to import is the math module, so you’ll start with that one.</w:t>
      </w:r>
    </w:p>
    <w:p w:rsidR="005B039E" w:rsidRDefault="005B039E" w:rsidP="005B039E">
      <w:pPr>
        <w:pStyle w:val="Heading2"/>
      </w:pPr>
      <w:r w:rsidRPr="005B039E">
        <w:t>Save Python code as scripts</w:t>
      </w:r>
    </w:p>
    <w:p w:rsidR="005B039E" w:rsidRDefault="005B039E" w:rsidP="005B039E">
      <w:pPr>
        <w:pStyle w:val="Heading2"/>
      </w:pPr>
      <w:r w:rsidRPr="005B039E">
        <w:t>Write conditional statements</w:t>
      </w:r>
    </w:p>
    <w:p w:rsidR="005B039E" w:rsidRDefault="005B039E" w:rsidP="005B039E">
      <w:pPr>
        <w:pStyle w:val="Heading2"/>
      </w:pPr>
      <w:r w:rsidRPr="005B039E">
        <w:t>Use loop structures</w:t>
      </w:r>
    </w:p>
    <w:p w:rsidR="005B039E" w:rsidRDefault="005B039E" w:rsidP="005B039E">
      <w:pPr>
        <w:pStyle w:val="Heading2"/>
      </w:pPr>
      <w:r w:rsidRPr="005B039E">
        <w:t>Comment scripts</w:t>
      </w:r>
    </w:p>
    <w:p w:rsidR="005B039E" w:rsidRDefault="005B039E" w:rsidP="005B039E">
      <w:pPr>
        <w:pStyle w:val="Heading2"/>
      </w:pPr>
      <w:r w:rsidRPr="005B039E">
        <w:t>Check for errors</w:t>
      </w:r>
    </w:p>
    <w:p w:rsidR="005B039E" w:rsidRDefault="005B039E" w:rsidP="005B039E">
      <w:pPr>
        <w:pStyle w:val="Heading2"/>
      </w:pPr>
      <w:r w:rsidRPr="005B039E">
        <w:t>Challenge exercises</w:t>
      </w:r>
    </w:p>
    <w:p w:rsidR="005B039E" w:rsidRPr="005B039E" w:rsidRDefault="00D63E06" w:rsidP="005B039E">
      <w:r>
        <w:pict>
          <v:rect id="_x0000_i1028" style="width:0;height:1.5pt" o:hralign="center" o:hrstd="t" o:hr="t" fillcolor="#a0a0a0" stroked="f"/>
        </w:pict>
      </w:r>
    </w:p>
    <w:p w:rsidR="005B039E" w:rsidRDefault="005B039E">
      <w:pPr>
        <w:widowControl/>
      </w:pPr>
      <w:r>
        <w:br w:type="page"/>
      </w:r>
    </w:p>
    <w:p w:rsidR="00EA5F04" w:rsidRDefault="00EA5F04" w:rsidP="00617EF6">
      <w:pPr>
        <w:pStyle w:val="Heading1"/>
      </w:pPr>
      <w:r>
        <w:lastRenderedPageBreak/>
        <w:t>Exercise 5 Geoprocessing using Python</w:t>
      </w:r>
    </w:p>
    <w:p w:rsidR="00EA5F04" w:rsidRDefault="00EA5F04" w:rsidP="00487A76">
      <w:pPr>
        <w:pStyle w:val="Heading1"/>
      </w:pPr>
      <w:r>
        <w:t>Exercise 6 Exploring spatial data</w:t>
      </w:r>
    </w:p>
    <w:p w:rsidR="00EA5F04" w:rsidRDefault="00EA5F04">
      <w:pPr>
        <w:widowControl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52"/>
          <w:szCs w:val="24"/>
        </w:rPr>
      </w:pPr>
      <w:r>
        <w:br w:type="page"/>
      </w:r>
    </w:p>
    <w:p w:rsidR="00242D13" w:rsidRDefault="00EA5F04" w:rsidP="00EA5F04">
      <w:pPr>
        <w:pStyle w:val="Heading1"/>
      </w:pPr>
      <w:r>
        <w:lastRenderedPageBreak/>
        <w:t>Exercise 7 Manipulating spatial data</w:t>
      </w:r>
    </w:p>
    <w:p w:rsidR="00EA5F04" w:rsidRDefault="00EA5F04" w:rsidP="00EA5F04">
      <w:pPr>
        <w:pStyle w:val="Heading2"/>
      </w:pPr>
      <w:r w:rsidRPr="00EA5F04">
        <w:t>Work with search cursors</w:t>
      </w:r>
    </w:p>
    <w:p w:rsidR="00EA5F04" w:rsidRDefault="00EA5F04" w:rsidP="00EA5F04">
      <w:pPr>
        <w:pStyle w:val="Heading2"/>
      </w:pPr>
      <w:r w:rsidRPr="00EA5F04">
        <w:t>Use search cursors with SQL in Python</w:t>
      </w:r>
    </w:p>
    <w:p w:rsidR="00EA5F04" w:rsidRDefault="00EA5F04" w:rsidP="00EA5F04">
      <w:pPr>
        <w:pStyle w:val="Heading2"/>
      </w:pPr>
      <w:r w:rsidRPr="00EA5F04">
        <w:t>Work with update cursors</w:t>
      </w:r>
    </w:p>
    <w:p w:rsidR="00EA5F04" w:rsidRDefault="00EA5F04" w:rsidP="00EA5F04">
      <w:pPr>
        <w:pStyle w:val="Heading2"/>
      </w:pPr>
      <w:r w:rsidRPr="00EA5F04">
        <w:t>Work with insert cursors</w:t>
      </w:r>
    </w:p>
    <w:p w:rsidR="00EA5F04" w:rsidRDefault="00EA5F04" w:rsidP="00EA5F04">
      <w:pPr>
        <w:pStyle w:val="Heading2"/>
      </w:pPr>
      <w:r w:rsidRPr="00EA5F04">
        <w:t>Validate table and fi</w:t>
      </w:r>
      <w:r>
        <w:t>e</w:t>
      </w:r>
      <w:r w:rsidRPr="00EA5F04">
        <w:t>ld names</w:t>
      </w:r>
    </w:p>
    <w:p w:rsidR="00EA5F04" w:rsidRDefault="00EA5F04" w:rsidP="00EA5F04">
      <w:pPr>
        <w:pStyle w:val="Heading2"/>
      </w:pPr>
      <w:r w:rsidRPr="00EA5F04">
        <w:t>Challenge exercises</w:t>
      </w:r>
    </w:p>
    <w:p w:rsidR="00E34989" w:rsidRDefault="00E34989" w:rsidP="00E34989">
      <w:pPr>
        <w:pStyle w:val="Heading3"/>
      </w:pPr>
      <w:r>
        <w:t>Challenge 1</w:t>
      </w:r>
    </w:p>
    <w:p w:rsidR="00E34989" w:rsidRDefault="00E34989" w:rsidP="00E34989">
      <w:pPr>
        <w:pStyle w:val="Con2C3"/>
      </w:pPr>
      <w:r>
        <w:t xml:space="preserve">Write a script that creates a 15,000-meter buffer around features in the </w:t>
      </w:r>
      <w:proofErr w:type="spellStart"/>
      <w:r>
        <w:t>airports.shp</w:t>
      </w:r>
      <w:proofErr w:type="spellEnd"/>
      <w:r>
        <w:t xml:space="preserve"> feature class classified as an airport (based on the FEATURE field) and a 7,500-meter buffer around features classified as a seaplane base.</w:t>
      </w:r>
    </w:p>
    <w:p w:rsidR="00E34989" w:rsidRDefault="00E34989" w:rsidP="00E34989">
      <w:pPr>
        <w:pStyle w:val="Con2C3"/>
      </w:pPr>
      <w:r>
        <w:t>The results should be two separate feature classes, one for each airport type.</w:t>
      </w:r>
    </w:p>
    <w:p w:rsidR="00E34989" w:rsidRDefault="00E34989" w:rsidP="00E34989">
      <w:pPr>
        <w:pStyle w:val="Heading3"/>
      </w:pPr>
      <w:r>
        <w:t>Challenge 2</w:t>
      </w:r>
    </w:p>
    <w:p w:rsidR="00E34989" w:rsidRPr="00E34989" w:rsidRDefault="00E34989" w:rsidP="00E34989">
      <w:pPr>
        <w:pStyle w:val="Con2C3"/>
      </w:pPr>
      <w:r>
        <w:t xml:space="preserve">Write a script that adds a text field to the </w:t>
      </w:r>
      <w:proofErr w:type="spellStart"/>
      <w:r>
        <w:t>roads.shp</w:t>
      </w:r>
      <w:proofErr w:type="spellEnd"/>
      <w:r>
        <w:t xml:space="preserve"> feature class called FERRY and populates this field with YES and NO values, depending on the value of the FEATURE field.</w:t>
      </w:r>
    </w:p>
    <w:p w:rsidR="00EA5F04" w:rsidRDefault="00D63E06" w:rsidP="00EA5F04">
      <w:r>
        <w:pict>
          <v:rect id="_x0000_i1029" style="width:0;height:1.5pt" o:hralign="center" o:hrstd="t" o:hr="t" fillcolor="#a0a0a0" stroked="f"/>
        </w:pict>
      </w:r>
    </w:p>
    <w:p w:rsidR="00E34989" w:rsidRDefault="00E34989">
      <w:pPr>
        <w:widowControl/>
      </w:pPr>
      <w:r>
        <w:br w:type="page"/>
      </w:r>
    </w:p>
    <w:p w:rsidR="00EA5F04" w:rsidRDefault="00E34989" w:rsidP="00E34989">
      <w:pPr>
        <w:pStyle w:val="Heading1"/>
      </w:pPr>
      <w:r>
        <w:lastRenderedPageBreak/>
        <w:t>Exercise 8 Working with geometries</w:t>
      </w:r>
    </w:p>
    <w:p w:rsidR="00E34989" w:rsidRDefault="00E34989" w:rsidP="00E34989">
      <w:pPr>
        <w:pStyle w:val="Heading2"/>
      </w:pPr>
      <w:r w:rsidRPr="00E34989">
        <w:t>Work with geometry objects</w:t>
      </w:r>
    </w:p>
    <w:p w:rsidR="0041164A" w:rsidRDefault="0041164A" w:rsidP="0041164A">
      <w:pPr>
        <w:pStyle w:val="Con2C3"/>
      </w:pPr>
      <w:r>
        <w:t>Working with full geometry objects can be costly in terms of time.</w:t>
      </w:r>
    </w:p>
    <w:p w:rsidR="0041164A" w:rsidRDefault="0041164A" w:rsidP="0041164A">
      <w:pPr>
        <w:pStyle w:val="Con2C3"/>
      </w:pPr>
      <w:r>
        <w:t>Geometry tokens provide shortcuts to specific geometry properties of individual features in a feature class.</w:t>
      </w:r>
    </w:p>
    <w:p w:rsidR="0041164A" w:rsidRPr="0041164A" w:rsidRDefault="0041164A" w:rsidP="0041164A">
      <w:pPr>
        <w:pStyle w:val="Con2C3"/>
      </w:pPr>
      <w:r>
        <w:t>In the next example, you will see how to work with geometry tokens in scripting.</w:t>
      </w:r>
    </w:p>
    <w:p w:rsidR="00E34989" w:rsidRDefault="00E34989" w:rsidP="00E34989">
      <w:pPr>
        <w:pStyle w:val="Heading2"/>
      </w:pPr>
      <w:r w:rsidRPr="00E34989">
        <w:t>Read geometries</w:t>
      </w:r>
    </w:p>
    <w:p w:rsidR="009E6DF9" w:rsidRDefault="009E6DF9" w:rsidP="009E6DF9">
      <w:pPr>
        <w:pStyle w:val="Con2C3"/>
      </w:pPr>
      <w:r>
        <w:t>In addition to the geometry properties of a feature, a feature’s individual vertices can also be accessed.</w:t>
      </w:r>
    </w:p>
    <w:p w:rsidR="009E6DF9" w:rsidRPr="009E6DF9" w:rsidRDefault="009E6DF9" w:rsidP="009E6DF9">
      <w:pPr>
        <w:pStyle w:val="Con2C3"/>
      </w:pPr>
      <w:r>
        <w:t>You’ll do that next.</w:t>
      </w:r>
    </w:p>
    <w:p w:rsidR="00E34989" w:rsidRDefault="00E34989" w:rsidP="00E34989">
      <w:pPr>
        <w:pStyle w:val="Heading2"/>
      </w:pPr>
      <w:r w:rsidRPr="00E34989">
        <w:t>Work with multipart features</w:t>
      </w:r>
    </w:p>
    <w:p w:rsidR="00E34989" w:rsidRDefault="00E34989" w:rsidP="00E34989">
      <w:pPr>
        <w:pStyle w:val="Heading2"/>
      </w:pPr>
      <w:r w:rsidRPr="00E34989">
        <w:t>Write geometries</w:t>
      </w:r>
    </w:p>
    <w:p w:rsidR="00E34989" w:rsidRDefault="00E34989" w:rsidP="00E34989">
      <w:pPr>
        <w:pStyle w:val="Heading2"/>
      </w:pPr>
      <w:r w:rsidRPr="00E34989">
        <w:t>Challenge exercises</w:t>
      </w:r>
    </w:p>
    <w:p w:rsidR="00E34989" w:rsidRDefault="00E34989" w:rsidP="00E34989">
      <w:pPr>
        <w:pStyle w:val="Heading3"/>
      </w:pPr>
      <w:r>
        <w:t>Challenge 1</w:t>
      </w:r>
    </w:p>
    <w:p w:rsidR="00E34989" w:rsidRDefault="00E34989" w:rsidP="00E34989">
      <w:pPr>
        <w:pStyle w:val="Con2C3"/>
      </w:pPr>
      <w:r>
        <w:t>Write a script that creates a new polygon feature class containing a single (square) polygon with the following coordinates: (0, 0), (0, 1,000), (1,000, 0), and (1,000, 1,000).</w:t>
      </w:r>
    </w:p>
    <w:p w:rsidR="00E34989" w:rsidRDefault="00E34989" w:rsidP="00E34989">
      <w:pPr>
        <w:pStyle w:val="Heading3"/>
      </w:pPr>
      <w:r>
        <w:t>Challenge 2</w:t>
      </w:r>
    </w:p>
    <w:p w:rsidR="00E34989" w:rsidRDefault="00E34989" w:rsidP="00E34989">
      <w:pPr>
        <w:pStyle w:val="Con2C3"/>
      </w:pPr>
      <w:r>
        <w:t xml:space="preserve">Write a script that determines the perimeter (in meters) and area (in square meters) of each of the individual islands of the </w:t>
      </w:r>
      <w:proofErr w:type="spellStart"/>
      <w:r>
        <w:t>Hawaii.shp</w:t>
      </w:r>
      <w:proofErr w:type="spellEnd"/>
      <w:r>
        <w:t xml:space="preserve"> feature class.</w:t>
      </w:r>
    </w:p>
    <w:p w:rsidR="00E34989" w:rsidRDefault="00E34989" w:rsidP="00E34989">
      <w:pPr>
        <w:pStyle w:val="Con2C3"/>
      </w:pPr>
      <w:r>
        <w:t>Recall that this is a multipart feature class.</w:t>
      </w:r>
    </w:p>
    <w:p w:rsidR="00E34989" w:rsidRDefault="00E34989" w:rsidP="00E34989">
      <w:pPr>
        <w:pStyle w:val="Heading3"/>
      </w:pPr>
      <w:r>
        <w:t>Challenge 3</w:t>
      </w:r>
    </w:p>
    <w:p w:rsidR="00E34989" w:rsidRDefault="00E34989" w:rsidP="00E34989">
      <w:pPr>
        <w:pStyle w:val="Con2C3"/>
      </w:pPr>
      <w:r>
        <w:t xml:space="preserve">Write a script that creates an envelope polygon feature class for the </w:t>
      </w:r>
      <w:proofErr w:type="spellStart"/>
      <w:r>
        <w:t>Hawaii.shp</w:t>
      </w:r>
      <w:proofErr w:type="spellEnd"/>
      <w:r>
        <w:t xml:space="preserve"> feature class.</w:t>
      </w:r>
    </w:p>
    <w:p w:rsidR="00E34989" w:rsidRDefault="00E34989" w:rsidP="00E34989">
      <w:pPr>
        <w:pStyle w:val="Con2C3"/>
      </w:pPr>
      <w:r>
        <w:t>There is actually a tool that accomplishes this called Minimum Bounding Geometry.</w:t>
      </w:r>
    </w:p>
    <w:p w:rsidR="00E34989" w:rsidRDefault="00E34989" w:rsidP="00E34989">
      <w:pPr>
        <w:pStyle w:val="Con2C3"/>
      </w:pPr>
      <w:r>
        <w:t>You can look at the tool to get some ideas, but your script needs to work directly with the geometry properties.</w:t>
      </w:r>
    </w:p>
    <w:p w:rsidR="00E34989" w:rsidRDefault="00D63E06" w:rsidP="00E34989">
      <w:r>
        <w:pict>
          <v:rect id="_x0000_i1030" style="width:0;height:1.5pt" o:hralign="center" o:hrstd="t" o:hr="t" fillcolor="#a0a0a0" stroked="f"/>
        </w:pict>
      </w:r>
    </w:p>
    <w:p w:rsidR="00A97DE4" w:rsidRDefault="00A97DE4">
      <w:pPr>
        <w:widowControl/>
      </w:pPr>
      <w:r>
        <w:br w:type="page"/>
      </w:r>
    </w:p>
    <w:p w:rsidR="00A97DE4" w:rsidRDefault="00A97DE4" w:rsidP="00A97DE4">
      <w:pPr>
        <w:pStyle w:val="Heading1"/>
      </w:pPr>
      <w:r>
        <w:lastRenderedPageBreak/>
        <w:t xml:space="preserve">Exercise 9 Working with </w:t>
      </w:r>
      <w:proofErr w:type="spellStart"/>
      <w:r>
        <w:t>rasters</w:t>
      </w:r>
      <w:proofErr w:type="spellEnd"/>
    </w:p>
    <w:p w:rsidR="00A97DE4" w:rsidRDefault="00A97DE4" w:rsidP="00A97DE4">
      <w:pPr>
        <w:pStyle w:val="Heading2"/>
      </w:pPr>
      <w:r w:rsidRPr="00A97DE4">
        <w:t xml:space="preserve">List the </w:t>
      </w:r>
      <w:proofErr w:type="spellStart"/>
      <w:r w:rsidRPr="00A97DE4">
        <w:t>rasters</w:t>
      </w:r>
      <w:proofErr w:type="spellEnd"/>
    </w:p>
    <w:p w:rsidR="00C32302" w:rsidRPr="00C32302" w:rsidRDefault="00C32302" w:rsidP="00C32302">
      <w:pPr>
        <w:pStyle w:val="Con2C3"/>
      </w:pPr>
      <w:r>
        <w:t xml:space="preserve">The </w:t>
      </w:r>
      <w:proofErr w:type="spellStart"/>
      <w:r w:rsidRPr="00EF68B8">
        <w:rPr>
          <w:highlight w:val="yellow"/>
        </w:rPr>
        <w:t>ListRasters</w:t>
      </w:r>
      <w:proofErr w:type="spellEnd"/>
      <w:r>
        <w:t xml:space="preserve"> function can be used to list all the </w:t>
      </w:r>
      <w:proofErr w:type="spellStart"/>
      <w:r>
        <w:t>rasters</w:t>
      </w:r>
      <w:proofErr w:type="spellEnd"/>
      <w:r>
        <w:t xml:space="preserve"> in a workspace.</w:t>
      </w:r>
    </w:p>
    <w:p w:rsidR="00A97DE4" w:rsidRDefault="00A97DE4" w:rsidP="00A97DE4">
      <w:pPr>
        <w:pStyle w:val="Heading2"/>
      </w:pPr>
      <w:r w:rsidRPr="00A97DE4">
        <w:t xml:space="preserve">Describe the </w:t>
      </w:r>
      <w:proofErr w:type="spellStart"/>
      <w:r w:rsidRPr="00A97DE4">
        <w:t>rasters</w:t>
      </w:r>
      <w:proofErr w:type="spellEnd"/>
    </w:p>
    <w:p w:rsidR="00C32302" w:rsidRPr="00C32302" w:rsidRDefault="00C32302" w:rsidP="00C32302">
      <w:pPr>
        <w:pStyle w:val="Con2C3"/>
      </w:pPr>
      <w:r w:rsidRPr="00C32302">
        <w:t xml:space="preserve">The </w:t>
      </w:r>
      <w:r w:rsidRPr="00EF68B8">
        <w:rPr>
          <w:highlight w:val="yellow"/>
        </w:rPr>
        <w:t>Describe</w:t>
      </w:r>
      <w:r w:rsidRPr="00C32302">
        <w:t xml:space="preserve"> function can be used to </w:t>
      </w:r>
      <w:r w:rsidRPr="00EF68B8">
        <w:rPr>
          <w:highlight w:val="yellow"/>
        </w:rPr>
        <w:t>describe</w:t>
      </w:r>
      <w:r w:rsidRPr="00C32302">
        <w:t xml:space="preserve"> raster </w:t>
      </w:r>
      <w:r w:rsidRPr="00EF68B8">
        <w:rPr>
          <w:highlight w:val="yellow"/>
        </w:rPr>
        <w:t>properties</w:t>
      </w:r>
      <w:r w:rsidRPr="00C32302">
        <w:t>.</w:t>
      </w:r>
    </w:p>
    <w:p w:rsidR="00A97DE4" w:rsidRDefault="00A97DE4" w:rsidP="00A97DE4">
      <w:pPr>
        <w:pStyle w:val="Heading2"/>
      </w:pPr>
      <w:r w:rsidRPr="00A97DE4">
        <w:t>Use raster objects in geoprocessing</w:t>
      </w:r>
    </w:p>
    <w:p w:rsidR="00C32302" w:rsidRDefault="00C32302" w:rsidP="00C32302">
      <w:pPr>
        <w:pStyle w:val="Con2C3"/>
      </w:pPr>
      <w:r w:rsidRPr="004725C6">
        <w:rPr>
          <w:highlight w:val="yellow"/>
        </w:rPr>
        <w:t>To use the Spatial Analyst geoprocessing tools, you need an ArcGIS Spatial Analyst license.</w:t>
      </w:r>
    </w:p>
    <w:p w:rsidR="00C32302" w:rsidRPr="00C32302" w:rsidRDefault="00C32302" w:rsidP="00C32302">
      <w:pPr>
        <w:pStyle w:val="Con2C3"/>
      </w:pPr>
      <w:r>
        <w:t>When working in the Python window, you can set this from within ArcMap.</w:t>
      </w:r>
    </w:p>
    <w:p w:rsidR="00A97DE4" w:rsidRDefault="00A97DE4" w:rsidP="00A97DE4">
      <w:pPr>
        <w:pStyle w:val="Heading2"/>
      </w:pPr>
      <w:r w:rsidRPr="00A97DE4">
        <w:t>Use map algebra operators</w:t>
      </w:r>
    </w:p>
    <w:p w:rsidR="00DD6CA5" w:rsidRDefault="00DD6CA5" w:rsidP="00DD6CA5">
      <w:pPr>
        <w:pStyle w:val="Con2C3"/>
      </w:pPr>
      <w:r>
        <w:t xml:space="preserve">The </w:t>
      </w:r>
      <w:r w:rsidRPr="00DD6CA5">
        <w:rPr>
          <w:highlight w:val="yellow"/>
        </w:rPr>
        <w:t>arcpy.sa</w:t>
      </w:r>
      <w:r>
        <w:t xml:space="preserve"> module contains a number of map algebra operators, which you’ll use next.</w:t>
      </w:r>
    </w:p>
    <w:p w:rsidR="00DD6CA5" w:rsidRPr="00DD6CA5" w:rsidRDefault="00DD6CA5" w:rsidP="00DD6CA5">
      <w:pPr>
        <w:pStyle w:val="Con2C3"/>
      </w:pPr>
      <w:r>
        <w:t xml:space="preserve">These operators make it easier to write </w:t>
      </w:r>
      <w:r w:rsidRPr="00DD6CA5">
        <w:rPr>
          <w:highlight w:val="yellow"/>
        </w:rPr>
        <w:t>map algebra expressions</w:t>
      </w:r>
      <w:r>
        <w:t xml:space="preserve"> in Python.</w:t>
      </w:r>
    </w:p>
    <w:p w:rsidR="00A97DE4" w:rsidRDefault="00A97DE4" w:rsidP="00A97DE4">
      <w:pPr>
        <w:pStyle w:val="Heading2"/>
      </w:pPr>
      <w:r>
        <w:t>Work with classes to define raster tool parameters</w:t>
      </w:r>
    </w:p>
    <w:p w:rsidR="00470A9C" w:rsidRDefault="00470A9C" w:rsidP="00470A9C">
      <w:pPr>
        <w:pStyle w:val="Con2C3"/>
      </w:pPr>
      <w:r>
        <w:t>Many raster tools have parameters that have a varying number of arguments.</w:t>
      </w:r>
    </w:p>
    <w:p w:rsidR="00470A9C" w:rsidRDefault="00470A9C" w:rsidP="00470A9C">
      <w:pPr>
        <w:pStyle w:val="Con2C3"/>
      </w:pPr>
      <w:r>
        <w:t>The arcpy.sa module has a number of classes to make it easier to work with these parameters.</w:t>
      </w:r>
    </w:p>
    <w:p w:rsidR="00470A9C" w:rsidRDefault="00470A9C" w:rsidP="00470A9C">
      <w:pPr>
        <w:pStyle w:val="Con2C3"/>
      </w:pPr>
    </w:p>
    <w:p w:rsidR="00470A9C" w:rsidRPr="00470A9C" w:rsidRDefault="00470A9C" w:rsidP="00470A9C">
      <w:pPr>
        <w:pStyle w:val="Con2C3"/>
      </w:pPr>
      <w:r>
        <w:t>You will be working with a stand-alone script, and the first task is to make sure a license for the Spatial Analyst extension is available.</w:t>
      </w:r>
    </w:p>
    <w:p w:rsidR="00A97DE4" w:rsidRDefault="00A97DE4" w:rsidP="00A97DE4">
      <w:pPr>
        <w:pStyle w:val="Heading2"/>
      </w:pPr>
      <w:r w:rsidRPr="00A97DE4">
        <w:t>Challenge exercises</w:t>
      </w:r>
    </w:p>
    <w:p w:rsidR="00A97DE4" w:rsidRDefault="00A97DE4" w:rsidP="00A97DE4">
      <w:pPr>
        <w:pStyle w:val="Heading3"/>
      </w:pPr>
      <w:r>
        <w:t>Challenge 1</w:t>
      </w:r>
    </w:p>
    <w:p w:rsidR="00A97DE4" w:rsidRDefault="00A97DE4" w:rsidP="00A97DE4">
      <w:pPr>
        <w:pStyle w:val="Con2C3"/>
      </w:pPr>
      <w:r>
        <w:t>Create a script that determines what areas meet the following conditions:</w:t>
      </w:r>
    </w:p>
    <w:p w:rsidR="00A97DE4" w:rsidRPr="00A97DE4" w:rsidRDefault="00A97DE4" w:rsidP="00A97DE4">
      <w:pPr>
        <w:pStyle w:val="Lv01C"/>
        <w:rPr>
          <w:sz w:val="22"/>
        </w:rPr>
      </w:pPr>
      <w:r w:rsidRPr="00A97DE4">
        <w:rPr>
          <w:sz w:val="22"/>
        </w:rPr>
        <w:t>Moderate slope—between 5 and 20 degrees</w:t>
      </w:r>
    </w:p>
    <w:p w:rsidR="00A97DE4" w:rsidRPr="00A97DE4" w:rsidRDefault="00A97DE4" w:rsidP="00A97DE4">
      <w:pPr>
        <w:pStyle w:val="Lv01C"/>
        <w:rPr>
          <w:sz w:val="22"/>
        </w:rPr>
      </w:pPr>
      <w:r w:rsidRPr="00A97DE4">
        <w:rPr>
          <w:sz w:val="22"/>
        </w:rPr>
        <w:t>Southerly aspect—between 150 and 270 degrees</w:t>
      </w:r>
    </w:p>
    <w:p w:rsidR="00A97DE4" w:rsidRPr="00A97DE4" w:rsidRDefault="00A97DE4" w:rsidP="00A97DE4">
      <w:pPr>
        <w:pStyle w:val="Lv01C"/>
        <w:rPr>
          <w:sz w:val="22"/>
        </w:rPr>
      </w:pPr>
      <w:r w:rsidRPr="00A97DE4">
        <w:rPr>
          <w:sz w:val="22"/>
        </w:rPr>
        <w:t>Forested—land cover types of 41, 42, or 43</w:t>
      </w:r>
    </w:p>
    <w:p w:rsidR="00A97DE4" w:rsidRDefault="00A97DE4" w:rsidP="00A97DE4">
      <w:pPr>
        <w:pStyle w:val="Con2C3"/>
      </w:pPr>
      <w:r>
        <w:t>Be sure to use the map algebra expressions of the arcpy.sa module.</w:t>
      </w:r>
    </w:p>
    <w:p w:rsidR="00A97DE4" w:rsidRDefault="00A97DE4" w:rsidP="00A97DE4">
      <w:pPr>
        <w:pStyle w:val="Heading3"/>
      </w:pPr>
      <w:r>
        <w:t>Challenge 2</w:t>
      </w:r>
    </w:p>
    <w:p w:rsidR="00A97DE4" w:rsidRDefault="00A97DE4" w:rsidP="00A97DE4">
      <w:pPr>
        <w:pStyle w:val="Con2C3"/>
      </w:pPr>
      <w:r>
        <w:t xml:space="preserve">Write a script that copies all the </w:t>
      </w:r>
      <w:proofErr w:type="spellStart"/>
      <w:r>
        <w:t>rasters</w:t>
      </w:r>
      <w:proofErr w:type="spellEnd"/>
      <w:r>
        <w:t xml:space="preserve"> in a workspace to a new fie geo database.</w:t>
      </w:r>
    </w:p>
    <w:p w:rsidR="00A97DE4" w:rsidRDefault="00A97DE4" w:rsidP="00A97DE4">
      <w:pPr>
        <w:pStyle w:val="Con2C3"/>
      </w:pPr>
      <w:r>
        <w:t xml:space="preserve">You can use the </w:t>
      </w:r>
      <w:proofErr w:type="spellStart"/>
      <w:r>
        <w:t>rasters</w:t>
      </w:r>
      <w:proofErr w:type="spellEnd"/>
      <w:r>
        <w:t xml:space="preserve"> in the Exercise09 folder as an example.</w:t>
      </w:r>
    </w:p>
    <w:p w:rsidR="007056FD" w:rsidRDefault="00D63E06" w:rsidP="007056FD">
      <w:r>
        <w:pict>
          <v:rect id="_x0000_i1031" style="width:0;height:1.5pt" o:hralign="center" o:hrstd="t" o:hr="t" fillcolor="#a0a0a0" stroked="f"/>
        </w:pict>
      </w:r>
    </w:p>
    <w:p w:rsidR="00747DFE" w:rsidRDefault="00747DFE">
      <w:pPr>
        <w:widowControl/>
      </w:pPr>
    </w:p>
    <w:p w:rsidR="00747DFE" w:rsidRDefault="00747DFE">
      <w:pPr>
        <w:widowControl/>
      </w:pPr>
    </w:p>
    <w:p w:rsidR="00747DFE" w:rsidRDefault="00747DFE">
      <w:pPr>
        <w:widowControl/>
      </w:pPr>
      <w:r>
        <w:br w:type="page"/>
      </w:r>
    </w:p>
    <w:p w:rsidR="00E34989" w:rsidRDefault="00747DFE" w:rsidP="00747DFE">
      <w:pPr>
        <w:pStyle w:val="Heading1"/>
      </w:pPr>
      <w:r w:rsidRPr="00747DFE">
        <w:lastRenderedPageBreak/>
        <w:t>Exercise 10</w:t>
      </w:r>
      <w:r>
        <w:t xml:space="preserve"> </w:t>
      </w:r>
      <w:r w:rsidRPr="00747DFE">
        <w:t>Map scripting</w:t>
      </w:r>
    </w:p>
    <w:p w:rsidR="00747DFE" w:rsidRDefault="00747DFE" w:rsidP="00747DFE">
      <w:pPr>
        <w:pStyle w:val="Heading2"/>
      </w:pPr>
      <w:r w:rsidRPr="00747DFE">
        <w:t>Open and save a map document</w:t>
      </w:r>
    </w:p>
    <w:p w:rsidR="00453D01" w:rsidRPr="00453D01" w:rsidRDefault="00453D01" w:rsidP="00453D01">
      <w:pPr>
        <w:pStyle w:val="Con2C3"/>
      </w:pPr>
      <w:r>
        <w:t>Map scripting can be used to open a map document and change any of the map document properties.</w:t>
      </w:r>
    </w:p>
    <w:p w:rsidR="00747DFE" w:rsidRDefault="00747DFE" w:rsidP="00747DFE">
      <w:pPr>
        <w:pStyle w:val="Heading2"/>
      </w:pPr>
      <w:r w:rsidRPr="00747DFE">
        <w:t>Work with data frames</w:t>
      </w:r>
    </w:p>
    <w:p w:rsidR="00453D01" w:rsidRDefault="00453D01" w:rsidP="00453D01">
      <w:pPr>
        <w:pStyle w:val="Con2C3"/>
      </w:pPr>
      <w:r>
        <w:t>Map scripting can be used to access and modify the properties of one or more data frames in a map document.</w:t>
      </w:r>
    </w:p>
    <w:p w:rsidR="00453D01" w:rsidRPr="00453D01" w:rsidRDefault="00453D01" w:rsidP="00453D01">
      <w:pPr>
        <w:pStyle w:val="Con2C3"/>
      </w:pPr>
      <w:r>
        <w:t>In the first example, you will read the names of all the data frames.</w:t>
      </w:r>
    </w:p>
    <w:p w:rsidR="00747DFE" w:rsidRDefault="00747DFE" w:rsidP="00747DFE">
      <w:pPr>
        <w:pStyle w:val="Heading2"/>
      </w:pPr>
      <w:r w:rsidRPr="00747DFE">
        <w:t>Work with map layers</w:t>
      </w:r>
    </w:p>
    <w:p w:rsidR="007A0AE9" w:rsidRDefault="007A0AE9" w:rsidP="007A0AE9">
      <w:pPr>
        <w:pStyle w:val="Con2C3"/>
      </w:pPr>
      <w:r>
        <w:t>Map scripting can also be used to work with map layers.</w:t>
      </w:r>
    </w:p>
    <w:p w:rsidR="007A0AE9" w:rsidRPr="007A0AE9" w:rsidRDefault="007A0AE9" w:rsidP="007A0AE9">
      <w:pPr>
        <w:pStyle w:val="Con2C3"/>
      </w:pPr>
      <w:r>
        <w:t>In the next example, you will create a list of all the layers in a map document and modify the properties of a specific layer.</w:t>
      </w:r>
    </w:p>
    <w:p w:rsidR="00747DFE" w:rsidRDefault="00747DFE" w:rsidP="00747DFE">
      <w:pPr>
        <w:pStyle w:val="Heading2"/>
      </w:pPr>
      <w:r w:rsidRPr="00747DFE">
        <w:t>Work with page layout elements</w:t>
      </w:r>
    </w:p>
    <w:p w:rsidR="00F347CD" w:rsidRDefault="00F347CD" w:rsidP="00F347CD">
      <w:pPr>
        <w:pStyle w:val="Con2C3"/>
      </w:pPr>
      <w:r>
        <w:t>Map scripting also makes it possible to work with page layout elements.</w:t>
      </w:r>
    </w:p>
    <w:p w:rsidR="00F347CD" w:rsidRPr="00F347CD" w:rsidRDefault="00F347CD" w:rsidP="00F347CD">
      <w:pPr>
        <w:pStyle w:val="Con2C3"/>
      </w:pPr>
      <w:r>
        <w:t>In the next examples, you will create a list of all the elements of a page layout and modify one of the elements.</w:t>
      </w:r>
    </w:p>
    <w:p w:rsidR="00747DFE" w:rsidRDefault="00747DFE" w:rsidP="00747DFE">
      <w:pPr>
        <w:pStyle w:val="Heading2"/>
      </w:pPr>
      <w:r w:rsidRPr="00747DFE">
        <w:t>Challenge exercise</w:t>
      </w:r>
    </w:p>
    <w:p w:rsidR="00747DFE" w:rsidRDefault="00747DFE" w:rsidP="00747DFE">
      <w:pPr>
        <w:pStyle w:val="Heading3"/>
      </w:pPr>
      <w:r w:rsidRPr="00747DFE">
        <w:t>Challenge 1</w:t>
      </w:r>
    </w:p>
    <w:p w:rsidR="00182629" w:rsidRPr="00182629" w:rsidRDefault="00182629" w:rsidP="00182629">
      <w:pPr>
        <w:pStyle w:val="Con2C3"/>
      </w:pPr>
      <w:r>
        <w:t xml:space="preserve">In ArcGIS Desktop Help, research the </w:t>
      </w:r>
      <w:proofErr w:type="spellStart"/>
      <w:r>
        <w:t>AddLayer</w:t>
      </w:r>
      <w:proofErr w:type="spellEnd"/>
      <w:r>
        <w:t xml:space="preserve"> function of the </w:t>
      </w:r>
      <w:proofErr w:type="spellStart"/>
      <w:r>
        <w:t>ArcPy</w:t>
      </w:r>
      <w:proofErr w:type="spellEnd"/>
      <w:r>
        <w:t xml:space="preserve"> mapping module and use it to write a script that adds the parks layer from the Parks data frame in </w:t>
      </w:r>
      <w:proofErr w:type="spellStart"/>
      <w:r>
        <w:t>Austin_TX.mxd</w:t>
      </w:r>
      <w:proofErr w:type="spellEnd"/>
      <w:r>
        <w:t xml:space="preserve"> to the other two data frames in the same map document.</w:t>
      </w:r>
    </w:p>
    <w:p w:rsidR="00453D01" w:rsidRPr="007056FD" w:rsidRDefault="00D63E06" w:rsidP="00453D01">
      <w:r>
        <w:pict>
          <v:rect id="_x0000_i1032" style="width:0;height:1.5pt" o:hralign="center" o:hrstd="t" o:hr="t" fillcolor="#a0a0a0" stroked="f"/>
        </w:pict>
      </w:r>
    </w:p>
    <w:p w:rsidR="00843F73" w:rsidRDefault="00843F73">
      <w:pPr>
        <w:widowControl/>
      </w:pPr>
    </w:p>
    <w:p w:rsidR="00843F73" w:rsidRDefault="00843F73">
      <w:pPr>
        <w:widowControl/>
      </w:pPr>
    </w:p>
    <w:p w:rsidR="00843F73" w:rsidRDefault="00843F73">
      <w:pPr>
        <w:widowControl/>
      </w:pPr>
    </w:p>
    <w:p w:rsidR="00843F73" w:rsidRDefault="00843F73">
      <w:pPr>
        <w:widowControl/>
      </w:pPr>
      <w:r>
        <w:br w:type="page"/>
      </w:r>
    </w:p>
    <w:p w:rsidR="00747DFE" w:rsidRDefault="00843F73" w:rsidP="00843F73">
      <w:pPr>
        <w:pStyle w:val="Heading1"/>
      </w:pPr>
      <w:r>
        <w:lastRenderedPageBreak/>
        <w:t>Exercise 11 Debugging and error handling</w:t>
      </w:r>
    </w:p>
    <w:p w:rsidR="00843F73" w:rsidRDefault="00843F73" w:rsidP="00843F73">
      <w:pPr>
        <w:pStyle w:val="Heading2"/>
      </w:pPr>
      <w:r w:rsidRPr="00843F73">
        <w:t>Examine syntax errors and exceptions</w:t>
      </w:r>
    </w:p>
    <w:p w:rsidR="004A3537" w:rsidRPr="004A3537" w:rsidRDefault="004A3537" w:rsidP="004A3537">
      <w:pPr>
        <w:pStyle w:val="Con2C3"/>
      </w:pPr>
      <w:r w:rsidRPr="004A3537">
        <w:t>To start the exercise, fist take a quick look at the data.</w:t>
      </w:r>
    </w:p>
    <w:p w:rsidR="00843F73" w:rsidRDefault="00843F73" w:rsidP="00843F73">
      <w:pPr>
        <w:pStyle w:val="Heading2"/>
      </w:pPr>
      <w:r w:rsidRPr="00843F73">
        <w:t>Implement debugging procedures</w:t>
      </w:r>
    </w:p>
    <w:p w:rsidR="00843F73" w:rsidRDefault="00843F73" w:rsidP="00843F73">
      <w:pPr>
        <w:pStyle w:val="Heading2"/>
      </w:pPr>
      <w:r w:rsidRPr="00843F73">
        <w:t>Handle some exceptions</w:t>
      </w:r>
    </w:p>
    <w:p w:rsidR="00843F73" w:rsidRDefault="00843F73" w:rsidP="00843F73">
      <w:pPr>
        <w:pStyle w:val="Heading2"/>
      </w:pPr>
      <w:r>
        <w:t>Challenge exercises</w:t>
      </w:r>
    </w:p>
    <w:p w:rsidR="00843F73" w:rsidRDefault="00843F73" w:rsidP="00843F73">
      <w:pPr>
        <w:pStyle w:val="Heading3"/>
      </w:pPr>
      <w:r>
        <w:t>Challenge 1</w:t>
      </w:r>
    </w:p>
    <w:p w:rsidR="00843F73" w:rsidRDefault="00843F73" w:rsidP="00F43A6D">
      <w:pPr>
        <w:pStyle w:val="Heading3"/>
      </w:pPr>
      <w:r w:rsidRPr="00843F73">
        <w:t>Challenge 2</w:t>
      </w:r>
    </w:p>
    <w:p w:rsidR="00843F73" w:rsidRDefault="00D63E06" w:rsidP="00843F73">
      <w:r>
        <w:pict>
          <v:rect id="_x0000_i1033" style="width:0;height:1.5pt" o:hralign="center" o:hrstd="t" o:hr="t" fillcolor="#a0a0a0" stroked="f"/>
        </w:pict>
      </w:r>
    </w:p>
    <w:p w:rsidR="000640DC" w:rsidRDefault="000640DC">
      <w:pPr>
        <w:widowControl/>
      </w:pPr>
      <w:r>
        <w:br w:type="page"/>
      </w:r>
    </w:p>
    <w:p w:rsidR="000640DC" w:rsidRDefault="000640DC" w:rsidP="009B784A">
      <w:pPr>
        <w:pStyle w:val="Heading1"/>
      </w:pPr>
      <w:r>
        <w:lastRenderedPageBreak/>
        <w:t>Exercise 12Creating Python functions and</w:t>
      </w:r>
      <w:r>
        <w:t xml:space="preserve"> </w:t>
      </w:r>
      <w:r>
        <w:t>classes</w:t>
      </w:r>
    </w:p>
    <w:p w:rsidR="000640DC" w:rsidRDefault="000640DC" w:rsidP="000640DC">
      <w:pPr>
        <w:pStyle w:val="Heading2"/>
      </w:pPr>
      <w:r w:rsidRPr="000640DC">
        <w:t>Create Python functions</w:t>
      </w:r>
    </w:p>
    <w:p w:rsidR="000640DC" w:rsidRDefault="000640DC" w:rsidP="000640DC">
      <w:pPr>
        <w:pStyle w:val="Heading2"/>
      </w:pPr>
      <w:r w:rsidRPr="000640DC">
        <w:t>Call functions from other scripts</w:t>
      </w:r>
    </w:p>
    <w:p w:rsidR="000640DC" w:rsidRDefault="000640DC" w:rsidP="000640DC">
      <w:pPr>
        <w:pStyle w:val="Heading2"/>
      </w:pPr>
      <w:r w:rsidRPr="000640DC">
        <w:t>Work with classes</w:t>
      </w:r>
    </w:p>
    <w:p w:rsidR="000640DC" w:rsidRDefault="000640DC" w:rsidP="000640DC">
      <w:pPr>
        <w:pStyle w:val="Heading2"/>
      </w:pPr>
      <w:r w:rsidRPr="000640DC">
        <w:t>Challenge exercises</w:t>
      </w:r>
    </w:p>
    <w:p w:rsidR="000640DC" w:rsidRDefault="000640DC" w:rsidP="000640DC">
      <w:pPr>
        <w:pStyle w:val="Heading3"/>
      </w:pPr>
      <w:r w:rsidRPr="000640DC">
        <w:t>Challenge 1</w:t>
      </w:r>
    </w:p>
    <w:p w:rsidR="000640DC" w:rsidRDefault="000640DC" w:rsidP="000640DC">
      <w:pPr>
        <w:pStyle w:val="Heading3"/>
      </w:pPr>
      <w:r>
        <w:t>Challenge 2</w:t>
      </w:r>
    </w:p>
    <w:p w:rsidR="002B649E" w:rsidRPr="002B649E" w:rsidRDefault="002B649E" w:rsidP="002B649E">
      <w:pPr>
        <w:rPr>
          <w:rFonts w:hint="eastAsia"/>
        </w:rPr>
      </w:pPr>
      <w:r>
        <w:pict>
          <v:rect id="_x0000_i1034" style="width:0;height:1.5pt" o:hralign="center" o:hrstd="t" o:hr="t" fillcolor="#a0a0a0" stroked="f"/>
        </w:pict>
      </w:r>
    </w:p>
    <w:p w:rsidR="000640DC" w:rsidRDefault="000640DC">
      <w:pPr>
        <w:widowControl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52"/>
          <w:szCs w:val="24"/>
        </w:rPr>
      </w:pPr>
      <w:r>
        <w:br w:type="page"/>
      </w:r>
    </w:p>
    <w:p w:rsidR="00843F73" w:rsidRDefault="000640DC" w:rsidP="000640DC">
      <w:pPr>
        <w:pStyle w:val="Heading1"/>
      </w:pPr>
      <w:r>
        <w:lastRenderedPageBreak/>
        <w:t>Exercise 13</w:t>
      </w:r>
      <w:r>
        <w:t xml:space="preserve"> </w:t>
      </w:r>
      <w:r>
        <w:t>Creating custom tools</w:t>
      </w:r>
    </w:p>
    <w:p w:rsidR="002B649E" w:rsidRDefault="002B649E" w:rsidP="002B649E">
      <w:pPr>
        <w:pStyle w:val="Heading2"/>
      </w:pPr>
      <w:r w:rsidRPr="002B649E">
        <w:t>Examine the script</w:t>
      </w:r>
    </w:p>
    <w:p w:rsidR="00EF0130" w:rsidRDefault="00EF0130" w:rsidP="00EF0130">
      <w:pPr>
        <w:pStyle w:val="Con2C3"/>
      </w:pPr>
      <w:r>
        <w:t>In this exercise, you will create a script tool that creates a random selection of features from an existing feature class and saves the result as a</w:t>
      </w:r>
      <w:r>
        <w:t xml:space="preserve"> </w:t>
      </w:r>
      <w:r>
        <w:t>new feature class</w:t>
      </w:r>
      <w:r>
        <w:t>.</w:t>
      </w:r>
    </w:p>
    <w:p w:rsidR="00EF0130" w:rsidRPr="00EF0130" w:rsidRDefault="00EF0130" w:rsidP="00EF0130">
      <w:pPr>
        <w:pStyle w:val="Con2C3"/>
        <w:rPr>
          <w:rFonts w:hint="eastAsia"/>
        </w:rPr>
      </w:pPr>
      <w:r>
        <w:t>First, examine the script.</w:t>
      </w:r>
      <w:bookmarkStart w:id="0" w:name="_GoBack"/>
      <w:bookmarkEnd w:id="0"/>
    </w:p>
    <w:p w:rsidR="002B649E" w:rsidRDefault="002B649E" w:rsidP="002B649E">
      <w:pPr>
        <w:pStyle w:val="Heading2"/>
      </w:pPr>
      <w:r w:rsidRPr="002B649E">
        <w:t>Create a custom tool</w:t>
      </w:r>
    </w:p>
    <w:p w:rsidR="002B649E" w:rsidRDefault="002B649E" w:rsidP="002B649E">
      <w:pPr>
        <w:pStyle w:val="Heading2"/>
      </w:pPr>
      <w:r w:rsidRPr="002B649E">
        <w:t>Set the tool parameters</w:t>
      </w:r>
    </w:p>
    <w:p w:rsidR="002B649E" w:rsidRDefault="002B649E" w:rsidP="002B649E">
      <w:pPr>
        <w:pStyle w:val="Heading2"/>
      </w:pPr>
      <w:r w:rsidRPr="002B649E">
        <w:t>Select a script editor</w:t>
      </w:r>
    </w:p>
    <w:p w:rsidR="002B649E" w:rsidRDefault="002B649E" w:rsidP="002B649E">
      <w:pPr>
        <w:pStyle w:val="Heading2"/>
      </w:pPr>
      <w:r w:rsidRPr="002B649E">
        <w:t>Edit the tool code to read the parameters</w:t>
      </w:r>
    </w:p>
    <w:p w:rsidR="002B649E" w:rsidRDefault="002B649E" w:rsidP="002B649E">
      <w:pPr>
        <w:pStyle w:val="Heading2"/>
      </w:pPr>
      <w:r>
        <w:t>Challenge exercise</w:t>
      </w:r>
    </w:p>
    <w:p w:rsidR="002B649E" w:rsidRDefault="002B649E" w:rsidP="002B649E">
      <w:pPr>
        <w:pStyle w:val="Heading3"/>
      </w:pPr>
      <w:r>
        <w:t>Challenge 1</w:t>
      </w:r>
    </w:p>
    <w:p w:rsidR="002B649E" w:rsidRDefault="002B649E" w:rsidP="002B649E">
      <w:pPr>
        <w:pStyle w:val="Con2C3"/>
      </w:pPr>
      <w:r>
        <w:t>Make a copy of the random_sample.py script and call it</w:t>
      </w:r>
      <w:r>
        <w:t xml:space="preserve"> </w:t>
      </w:r>
      <w:r>
        <w:t>random_percent.py</w:t>
      </w:r>
      <w:r>
        <w:t>.</w:t>
      </w:r>
    </w:p>
    <w:p w:rsidR="002B649E" w:rsidRDefault="002B649E" w:rsidP="002B649E">
      <w:pPr>
        <w:pStyle w:val="Con2C3"/>
      </w:pPr>
      <w:r>
        <w:t>Modify the script so that the third parameter</w:t>
      </w:r>
      <w:r>
        <w:t xml:space="preserve"> </w:t>
      </w:r>
      <w:r>
        <w:t>is a percentage of the number of input records as an integer between</w:t>
      </w:r>
      <w:r>
        <w:t xml:space="preserve"> </w:t>
      </w:r>
      <w:r>
        <w:t>1 and 100</w:t>
      </w:r>
      <w:r>
        <w:t>.</w:t>
      </w:r>
    </w:p>
    <w:p w:rsidR="002B649E" w:rsidRPr="002B649E" w:rsidRDefault="002B649E" w:rsidP="002B649E">
      <w:pPr>
        <w:pStyle w:val="Con2C3"/>
        <w:rPr>
          <w:rFonts w:hint="eastAsia"/>
        </w:rPr>
      </w:pPr>
      <w:r>
        <w:t>Modify the script tool settings so that the input for this</w:t>
      </w:r>
      <w:r>
        <w:t xml:space="preserve"> </w:t>
      </w:r>
      <w:r>
        <w:t>parameter is validated on the tool dialog box.</w:t>
      </w:r>
    </w:p>
    <w:sectPr w:rsidR="002B649E" w:rsidRPr="002B649E" w:rsidSect="007B7160">
      <w:headerReference w:type="default" r:id="rId8"/>
      <w:footerReference w:type="default" r:id="rId9"/>
      <w:pgSz w:w="12240" w:h="15840" w:code="1"/>
      <w:pgMar w:top="1134" w:right="1134" w:bottom="1134" w:left="1134" w:header="567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E06" w:rsidRDefault="00D63E06" w:rsidP="00617821">
      <w:r>
        <w:separator/>
      </w:r>
    </w:p>
  </w:endnote>
  <w:endnote w:type="continuationSeparator" w:id="0">
    <w:p w:rsidR="00D63E06" w:rsidRDefault="00D63E06" w:rsidP="0061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AFB" w:rsidRDefault="00D63E06" w:rsidP="000600D7">
    <w:pPr>
      <w:pStyle w:val="Footer"/>
      <w:jc w:val="center"/>
      <w:rPr>
        <w:rStyle w:val="PageNumber"/>
      </w:rPr>
    </w:pPr>
    <w:r>
      <w:pict>
        <v:rect id="_x0000_i1036" style="width:0;height:1.5pt" o:hralign="center" o:hrstd="t" o:hr="t" fillcolor="#a0a0a0" stroked="f"/>
      </w:pict>
    </w:r>
  </w:p>
  <w:p w:rsidR="001F1AFB" w:rsidRDefault="001F1AFB" w:rsidP="000600D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F0130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E06" w:rsidRDefault="00D63E06" w:rsidP="00617821">
      <w:r>
        <w:separator/>
      </w:r>
    </w:p>
  </w:footnote>
  <w:footnote w:type="continuationSeparator" w:id="0">
    <w:p w:rsidR="00D63E06" w:rsidRDefault="00D63E06" w:rsidP="00617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AFB" w:rsidRDefault="00D63E06" w:rsidP="00617821">
    <w:pPr>
      <w:pStyle w:val="Header"/>
      <w:tabs>
        <w:tab w:val="clear" w:pos="8306"/>
        <w:tab w:val="right" w:pos="9923"/>
      </w:tabs>
    </w:pPr>
    <w:r>
      <w:fldChar w:fldCharType="begin"/>
    </w:r>
    <w:r>
      <w:instrText xml:space="preserve"> FILENAME  \p \* MERGEFORMAT </w:instrText>
    </w:r>
    <w:r>
      <w:fldChar w:fldCharType="separate"/>
    </w:r>
    <w:r w:rsidR="001F1AFB">
      <w:rPr>
        <w:noProof/>
      </w:rPr>
      <w:t>D:\aSTUDY\By_Blogspot\Programming\PYTHON\zBKS_SciNumPy\Learning NumPy Array\LNPA.docx</w:t>
    </w:r>
    <w:r>
      <w:rPr>
        <w:noProof/>
      </w:rPr>
      <w:fldChar w:fldCharType="end"/>
    </w:r>
  </w:p>
  <w:p w:rsidR="001F1AFB" w:rsidRDefault="00D63E06">
    <w:pPr>
      <w:pStyle w:val="Header"/>
    </w:pPr>
    <w:r>
      <w:pict>
        <v:rect id="_x0000_i103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5pt;height:11.55pt" o:bullet="t">
        <v:imagedata r:id="rId1" o:title="MC900065587[1]"/>
      </v:shape>
    </w:pict>
  </w:numPicBullet>
  <w:numPicBullet w:numPicBulletId="1">
    <w:pict>
      <v:shape id="_x0000_i1035" type="#_x0000_t75" style="width:11.55pt;height:11.55pt" o:bullet="t">
        <v:imagedata r:id="rId2" o:title="mso86DA"/>
      </v:shape>
    </w:pict>
  </w:numPicBullet>
  <w:abstractNum w:abstractNumId="0" w15:restartNumberingAfterBreak="0">
    <w:nsid w:val="FFFFFF89"/>
    <w:multiLevelType w:val="singleLevel"/>
    <w:tmpl w:val="416666BA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6770D4"/>
    <w:multiLevelType w:val="hybridMultilevel"/>
    <w:tmpl w:val="8E92180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44F0C0B"/>
    <w:multiLevelType w:val="hybridMultilevel"/>
    <w:tmpl w:val="1AA6CD70"/>
    <w:lvl w:ilvl="0" w:tplc="BE7AC7C6">
      <w:start w:val="1"/>
      <w:numFmt w:val="bullet"/>
      <w:pStyle w:val="Lv04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ECB46A1"/>
    <w:multiLevelType w:val="hybridMultilevel"/>
    <w:tmpl w:val="75247C52"/>
    <w:lvl w:ilvl="0" w:tplc="CDA23BCE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237E56"/>
    <w:multiLevelType w:val="hybridMultilevel"/>
    <w:tmpl w:val="11F079EA"/>
    <w:lvl w:ilvl="0" w:tplc="78525598">
      <w:start w:val="1"/>
      <w:numFmt w:val="bullet"/>
      <w:lvlText w:val=""/>
      <w:lvlPicBulletId w:val="1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EC6417D"/>
    <w:multiLevelType w:val="hybridMultilevel"/>
    <w:tmpl w:val="88E2F17C"/>
    <w:lvl w:ilvl="0" w:tplc="ADD2CDE0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EEE3B55"/>
    <w:multiLevelType w:val="multilevel"/>
    <w:tmpl w:val="59D6CE5E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851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090697D"/>
    <w:multiLevelType w:val="hybridMultilevel"/>
    <w:tmpl w:val="A1BA0E66"/>
    <w:lvl w:ilvl="0" w:tplc="D1206F4C">
      <w:start w:val="1"/>
      <w:numFmt w:val="bullet"/>
      <w:pStyle w:val="Lv02"/>
      <w:lvlText w:val=""/>
      <w:lvlJc w:val="left"/>
      <w:pPr>
        <w:ind w:left="480" w:hanging="480"/>
      </w:pPr>
      <w:rPr>
        <w:rFonts w:ascii="Wingdings" w:hAnsi="Wingdings" w:hint="default"/>
        <w:color w:val="76923C" w:themeColor="accent3" w:themeShade="BF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2F36EC0"/>
    <w:multiLevelType w:val="hybridMultilevel"/>
    <w:tmpl w:val="39A02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093C1C"/>
    <w:multiLevelType w:val="hybridMultilevel"/>
    <w:tmpl w:val="677EB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9056D42"/>
    <w:multiLevelType w:val="hybridMultilevel"/>
    <w:tmpl w:val="B33C72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0AB506C"/>
    <w:multiLevelType w:val="hybridMultilevel"/>
    <w:tmpl w:val="2FF0806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3C5D7C98"/>
    <w:multiLevelType w:val="multilevel"/>
    <w:tmpl w:val="6EB0C2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D73233F"/>
    <w:multiLevelType w:val="hybridMultilevel"/>
    <w:tmpl w:val="3E8E3384"/>
    <w:lvl w:ilvl="0" w:tplc="12301D1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4" w15:restartNumberingAfterBreak="0">
    <w:nsid w:val="47B35B10"/>
    <w:multiLevelType w:val="multilevel"/>
    <w:tmpl w:val="8732E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82049F3"/>
    <w:multiLevelType w:val="hybridMultilevel"/>
    <w:tmpl w:val="6BC85C62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48A245EC"/>
    <w:multiLevelType w:val="hybridMultilevel"/>
    <w:tmpl w:val="70BEBD02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7" w15:restartNumberingAfterBreak="0">
    <w:nsid w:val="4D6722C6"/>
    <w:multiLevelType w:val="hybridMultilevel"/>
    <w:tmpl w:val="D5AC9E7E"/>
    <w:lvl w:ilvl="0" w:tplc="C422DF8C">
      <w:start w:val="1"/>
      <w:numFmt w:val="bullet"/>
      <w:pStyle w:val="Lv01"/>
      <w:lvlText w:val=""/>
      <w:lvlJc w:val="left"/>
      <w:pPr>
        <w:ind w:left="480" w:hanging="480"/>
      </w:pPr>
      <w:rPr>
        <w:rFonts w:ascii="Wingdings" w:hAnsi="Wingdings" w:hint="default"/>
        <w:color w:val="365F91" w:themeColor="accent1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F041386"/>
    <w:multiLevelType w:val="hybridMultilevel"/>
    <w:tmpl w:val="3C6A13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22E640F"/>
    <w:multiLevelType w:val="hybridMultilevel"/>
    <w:tmpl w:val="ABDCC4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7104C71"/>
    <w:multiLevelType w:val="hybridMultilevel"/>
    <w:tmpl w:val="B818037E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 w15:restartNumberingAfterBreak="0">
    <w:nsid w:val="5C6A1C9A"/>
    <w:multiLevelType w:val="hybridMultilevel"/>
    <w:tmpl w:val="1B2A7F60"/>
    <w:lvl w:ilvl="0" w:tplc="151EA7E8">
      <w:start w:val="1"/>
      <w:numFmt w:val="bullet"/>
      <w:pStyle w:val="Lv03C"/>
      <w:lvlText w:val=""/>
      <w:lvlJc w:val="left"/>
      <w:pPr>
        <w:ind w:left="480" w:hanging="480"/>
      </w:pPr>
      <w:rPr>
        <w:rFonts w:ascii="Wingdings" w:hAnsi="Wingdings" w:hint="default"/>
        <w:color w:val="E36C0A" w:themeColor="accent6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67D0FCC"/>
    <w:multiLevelType w:val="hybridMultilevel"/>
    <w:tmpl w:val="6BB690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8B81FB1"/>
    <w:multiLevelType w:val="hybridMultilevel"/>
    <w:tmpl w:val="187CC996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6A60308D"/>
    <w:multiLevelType w:val="hybridMultilevel"/>
    <w:tmpl w:val="5D700360"/>
    <w:lvl w:ilvl="0" w:tplc="CBD05F98">
      <w:start w:val="1"/>
      <w:numFmt w:val="bullet"/>
      <w:pStyle w:val="Lv00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DF8156D"/>
    <w:multiLevelType w:val="hybridMultilevel"/>
    <w:tmpl w:val="FA0AE8CC"/>
    <w:lvl w:ilvl="0" w:tplc="FD3CA23E">
      <w:start w:val="1"/>
      <w:numFmt w:val="decimal"/>
      <w:lvlText w:val="(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6" w15:restartNumberingAfterBreak="0">
    <w:nsid w:val="6EEE6F3D"/>
    <w:multiLevelType w:val="hybridMultilevel"/>
    <w:tmpl w:val="794CEAB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7" w15:restartNumberingAfterBreak="0">
    <w:nsid w:val="74A943DA"/>
    <w:multiLevelType w:val="hybridMultilevel"/>
    <w:tmpl w:val="A1C6B754"/>
    <w:lvl w:ilvl="0" w:tplc="41F6C6D8">
      <w:start w:val="1"/>
      <w:numFmt w:val="bullet"/>
      <w:pStyle w:val="Lv05"/>
      <w:lvlText w:val="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27"/>
  </w:num>
  <w:num w:numId="5">
    <w:abstractNumId w:val="17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18"/>
  </w:num>
  <w:num w:numId="11">
    <w:abstractNumId w:val="7"/>
  </w:num>
  <w:num w:numId="12">
    <w:abstractNumId w:val="24"/>
  </w:num>
  <w:num w:numId="13">
    <w:abstractNumId w:val="21"/>
  </w:num>
  <w:num w:numId="14">
    <w:abstractNumId w:val="26"/>
  </w:num>
  <w:num w:numId="15">
    <w:abstractNumId w:val="15"/>
  </w:num>
  <w:num w:numId="16">
    <w:abstractNumId w:val="25"/>
  </w:num>
  <w:num w:numId="17">
    <w:abstractNumId w:val="23"/>
  </w:num>
  <w:num w:numId="18">
    <w:abstractNumId w:val="20"/>
  </w:num>
  <w:num w:numId="19">
    <w:abstractNumId w:val="11"/>
  </w:num>
  <w:num w:numId="20">
    <w:abstractNumId w:val="1"/>
  </w:num>
  <w:num w:numId="21">
    <w:abstractNumId w:val="22"/>
  </w:num>
  <w:num w:numId="22">
    <w:abstractNumId w:val="19"/>
  </w:num>
  <w:num w:numId="23">
    <w:abstractNumId w:val="10"/>
  </w:num>
  <w:num w:numId="24">
    <w:abstractNumId w:val="8"/>
  </w:num>
  <w:num w:numId="25">
    <w:abstractNumId w:val="9"/>
  </w:num>
  <w:num w:numId="26">
    <w:abstractNumId w:val="0"/>
  </w:num>
  <w:num w:numId="27">
    <w:abstractNumId w:val="1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65"/>
    <w:rsid w:val="00004059"/>
    <w:rsid w:val="00004126"/>
    <w:rsid w:val="000049DF"/>
    <w:rsid w:val="00007B8F"/>
    <w:rsid w:val="00013646"/>
    <w:rsid w:val="000167CA"/>
    <w:rsid w:val="00017A08"/>
    <w:rsid w:val="000208BF"/>
    <w:rsid w:val="000230F9"/>
    <w:rsid w:val="00023FB8"/>
    <w:rsid w:val="000254A4"/>
    <w:rsid w:val="00033E93"/>
    <w:rsid w:val="00033F81"/>
    <w:rsid w:val="00051363"/>
    <w:rsid w:val="000600D7"/>
    <w:rsid w:val="0006216E"/>
    <w:rsid w:val="000640DC"/>
    <w:rsid w:val="00066311"/>
    <w:rsid w:val="000707D1"/>
    <w:rsid w:val="00070D63"/>
    <w:rsid w:val="000717A5"/>
    <w:rsid w:val="00071BE5"/>
    <w:rsid w:val="0007429C"/>
    <w:rsid w:val="0008088D"/>
    <w:rsid w:val="00081327"/>
    <w:rsid w:val="000866FC"/>
    <w:rsid w:val="00095641"/>
    <w:rsid w:val="0009591B"/>
    <w:rsid w:val="00097B88"/>
    <w:rsid w:val="00097DD8"/>
    <w:rsid w:val="000A4871"/>
    <w:rsid w:val="000A52D4"/>
    <w:rsid w:val="000A583E"/>
    <w:rsid w:val="000A5CCC"/>
    <w:rsid w:val="000A72C4"/>
    <w:rsid w:val="000A73BB"/>
    <w:rsid w:val="000B02F3"/>
    <w:rsid w:val="000B3149"/>
    <w:rsid w:val="000C045A"/>
    <w:rsid w:val="000C0779"/>
    <w:rsid w:val="000C27F0"/>
    <w:rsid w:val="000C47EF"/>
    <w:rsid w:val="000C4B2C"/>
    <w:rsid w:val="000C5096"/>
    <w:rsid w:val="000C70E5"/>
    <w:rsid w:val="000D1105"/>
    <w:rsid w:val="000D41FA"/>
    <w:rsid w:val="000E0819"/>
    <w:rsid w:val="000E1BDC"/>
    <w:rsid w:val="000E1BFA"/>
    <w:rsid w:val="000E1C2A"/>
    <w:rsid w:val="000E7885"/>
    <w:rsid w:val="000F1285"/>
    <w:rsid w:val="000F4DE5"/>
    <w:rsid w:val="000F6E43"/>
    <w:rsid w:val="0010025F"/>
    <w:rsid w:val="001003A8"/>
    <w:rsid w:val="001007AF"/>
    <w:rsid w:val="00100E08"/>
    <w:rsid w:val="001010AD"/>
    <w:rsid w:val="001023C4"/>
    <w:rsid w:val="00105B32"/>
    <w:rsid w:val="00107F3D"/>
    <w:rsid w:val="001127D9"/>
    <w:rsid w:val="00114C80"/>
    <w:rsid w:val="00116A1F"/>
    <w:rsid w:val="00120EED"/>
    <w:rsid w:val="00127FAE"/>
    <w:rsid w:val="00131849"/>
    <w:rsid w:val="00132222"/>
    <w:rsid w:val="001340A9"/>
    <w:rsid w:val="001409FD"/>
    <w:rsid w:val="00143A8F"/>
    <w:rsid w:val="00154A3F"/>
    <w:rsid w:val="00156181"/>
    <w:rsid w:val="0016270C"/>
    <w:rsid w:val="00165957"/>
    <w:rsid w:val="00166623"/>
    <w:rsid w:val="00166DE7"/>
    <w:rsid w:val="001766D2"/>
    <w:rsid w:val="00176FD3"/>
    <w:rsid w:val="00177864"/>
    <w:rsid w:val="001800E0"/>
    <w:rsid w:val="00180181"/>
    <w:rsid w:val="0018029C"/>
    <w:rsid w:val="00182629"/>
    <w:rsid w:val="00182A1D"/>
    <w:rsid w:val="00182FC7"/>
    <w:rsid w:val="00184377"/>
    <w:rsid w:val="00185788"/>
    <w:rsid w:val="001857D1"/>
    <w:rsid w:val="001863EA"/>
    <w:rsid w:val="00187831"/>
    <w:rsid w:val="001953D8"/>
    <w:rsid w:val="00195DFA"/>
    <w:rsid w:val="001972BE"/>
    <w:rsid w:val="001A492D"/>
    <w:rsid w:val="001B0D42"/>
    <w:rsid w:val="001B0E86"/>
    <w:rsid w:val="001B3DF4"/>
    <w:rsid w:val="001B55DC"/>
    <w:rsid w:val="001C07D4"/>
    <w:rsid w:val="001C0ECB"/>
    <w:rsid w:val="001C49D3"/>
    <w:rsid w:val="001D4E68"/>
    <w:rsid w:val="001D6BA6"/>
    <w:rsid w:val="001E1D62"/>
    <w:rsid w:val="001E1E11"/>
    <w:rsid w:val="001E4B39"/>
    <w:rsid w:val="001E653D"/>
    <w:rsid w:val="001F0D10"/>
    <w:rsid w:val="001F1AFB"/>
    <w:rsid w:val="001F30D2"/>
    <w:rsid w:val="001F71A9"/>
    <w:rsid w:val="00200B49"/>
    <w:rsid w:val="00203169"/>
    <w:rsid w:val="002041D2"/>
    <w:rsid w:val="002047A8"/>
    <w:rsid w:val="00206FB8"/>
    <w:rsid w:val="00211E6D"/>
    <w:rsid w:val="00211F0D"/>
    <w:rsid w:val="00213563"/>
    <w:rsid w:val="0021503D"/>
    <w:rsid w:val="00215A3C"/>
    <w:rsid w:val="00216E4B"/>
    <w:rsid w:val="00227EB2"/>
    <w:rsid w:val="00230AD7"/>
    <w:rsid w:val="00231D87"/>
    <w:rsid w:val="00235B72"/>
    <w:rsid w:val="00242D13"/>
    <w:rsid w:val="00242E83"/>
    <w:rsid w:val="00245511"/>
    <w:rsid w:val="00246A1F"/>
    <w:rsid w:val="00246FC1"/>
    <w:rsid w:val="00250C64"/>
    <w:rsid w:val="002510EC"/>
    <w:rsid w:val="00255069"/>
    <w:rsid w:val="0025533B"/>
    <w:rsid w:val="00260543"/>
    <w:rsid w:val="00264CA5"/>
    <w:rsid w:val="00267308"/>
    <w:rsid w:val="00270691"/>
    <w:rsid w:val="00270819"/>
    <w:rsid w:val="00274806"/>
    <w:rsid w:val="00274D98"/>
    <w:rsid w:val="0027532B"/>
    <w:rsid w:val="002765A3"/>
    <w:rsid w:val="00276629"/>
    <w:rsid w:val="00285509"/>
    <w:rsid w:val="00287F33"/>
    <w:rsid w:val="002900C8"/>
    <w:rsid w:val="002909CB"/>
    <w:rsid w:val="002950B5"/>
    <w:rsid w:val="00296F6C"/>
    <w:rsid w:val="002A0CDB"/>
    <w:rsid w:val="002A51FF"/>
    <w:rsid w:val="002B21D5"/>
    <w:rsid w:val="002B3EB0"/>
    <w:rsid w:val="002B649E"/>
    <w:rsid w:val="002C23EF"/>
    <w:rsid w:val="002C66EC"/>
    <w:rsid w:val="002C700E"/>
    <w:rsid w:val="002D03E7"/>
    <w:rsid w:val="002D1DC8"/>
    <w:rsid w:val="002D3550"/>
    <w:rsid w:val="002E4739"/>
    <w:rsid w:val="002E66AA"/>
    <w:rsid w:val="002E6F8F"/>
    <w:rsid w:val="002F022A"/>
    <w:rsid w:val="002F23AB"/>
    <w:rsid w:val="002F48C1"/>
    <w:rsid w:val="00302065"/>
    <w:rsid w:val="00303D11"/>
    <w:rsid w:val="003114D5"/>
    <w:rsid w:val="00312F07"/>
    <w:rsid w:val="00313A69"/>
    <w:rsid w:val="003145A4"/>
    <w:rsid w:val="00316DAD"/>
    <w:rsid w:val="00333CBE"/>
    <w:rsid w:val="00334BB3"/>
    <w:rsid w:val="003360EE"/>
    <w:rsid w:val="003435B6"/>
    <w:rsid w:val="0035337D"/>
    <w:rsid w:val="00357215"/>
    <w:rsid w:val="0036034D"/>
    <w:rsid w:val="0036040F"/>
    <w:rsid w:val="0036298A"/>
    <w:rsid w:val="00365C2C"/>
    <w:rsid w:val="003660BE"/>
    <w:rsid w:val="00366285"/>
    <w:rsid w:val="00367998"/>
    <w:rsid w:val="00370975"/>
    <w:rsid w:val="003710DB"/>
    <w:rsid w:val="0037147F"/>
    <w:rsid w:val="003717C5"/>
    <w:rsid w:val="00371E41"/>
    <w:rsid w:val="00373E56"/>
    <w:rsid w:val="00375D49"/>
    <w:rsid w:val="0039196F"/>
    <w:rsid w:val="00394EE2"/>
    <w:rsid w:val="003A1E30"/>
    <w:rsid w:val="003A228D"/>
    <w:rsid w:val="003A3818"/>
    <w:rsid w:val="003B0BB4"/>
    <w:rsid w:val="003B1851"/>
    <w:rsid w:val="003B49E7"/>
    <w:rsid w:val="003C4069"/>
    <w:rsid w:val="003D1625"/>
    <w:rsid w:val="003D18DD"/>
    <w:rsid w:val="003D1A03"/>
    <w:rsid w:val="003D7B0C"/>
    <w:rsid w:val="003E0AA2"/>
    <w:rsid w:val="003E0F9B"/>
    <w:rsid w:val="003E4A01"/>
    <w:rsid w:val="003F3FFE"/>
    <w:rsid w:val="003F6CE1"/>
    <w:rsid w:val="003F7E57"/>
    <w:rsid w:val="00403587"/>
    <w:rsid w:val="0040372F"/>
    <w:rsid w:val="00405572"/>
    <w:rsid w:val="00406318"/>
    <w:rsid w:val="0041164A"/>
    <w:rsid w:val="00416E18"/>
    <w:rsid w:val="0041739E"/>
    <w:rsid w:val="00417EB6"/>
    <w:rsid w:val="0042038D"/>
    <w:rsid w:val="00422719"/>
    <w:rsid w:val="00422836"/>
    <w:rsid w:val="00422B72"/>
    <w:rsid w:val="0042778C"/>
    <w:rsid w:val="004414A1"/>
    <w:rsid w:val="00441F40"/>
    <w:rsid w:val="00442DDE"/>
    <w:rsid w:val="00443E76"/>
    <w:rsid w:val="004453A3"/>
    <w:rsid w:val="0044605C"/>
    <w:rsid w:val="004521D5"/>
    <w:rsid w:val="00453D01"/>
    <w:rsid w:val="00456968"/>
    <w:rsid w:val="00456D98"/>
    <w:rsid w:val="004573D1"/>
    <w:rsid w:val="004575E8"/>
    <w:rsid w:val="00460271"/>
    <w:rsid w:val="00464A7E"/>
    <w:rsid w:val="00470968"/>
    <w:rsid w:val="00470A9C"/>
    <w:rsid w:val="004725C6"/>
    <w:rsid w:val="00474B1D"/>
    <w:rsid w:val="00475D14"/>
    <w:rsid w:val="00481A5B"/>
    <w:rsid w:val="00483541"/>
    <w:rsid w:val="00487765"/>
    <w:rsid w:val="0049051B"/>
    <w:rsid w:val="00493E62"/>
    <w:rsid w:val="00494D46"/>
    <w:rsid w:val="00497A97"/>
    <w:rsid w:val="004A3537"/>
    <w:rsid w:val="004A4426"/>
    <w:rsid w:val="004A59CE"/>
    <w:rsid w:val="004A6331"/>
    <w:rsid w:val="004B13FE"/>
    <w:rsid w:val="004B2DF5"/>
    <w:rsid w:val="004B4AFF"/>
    <w:rsid w:val="004B779B"/>
    <w:rsid w:val="004D2BD2"/>
    <w:rsid w:val="004D7780"/>
    <w:rsid w:val="004E75AE"/>
    <w:rsid w:val="004F1E3A"/>
    <w:rsid w:val="0050023A"/>
    <w:rsid w:val="00505622"/>
    <w:rsid w:val="0050789A"/>
    <w:rsid w:val="00513668"/>
    <w:rsid w:val="00516AFF"/>
    <w:rsid w:val="00521337"/>
    <w:rsid w:val="005265DA"/>
    <w:rsid w:val="005275CE"/>
    <w:rsid w:val="00531681"/>
    <w:rsid w:val="00532415"/>
    <w:rsid w:val="0053293C"/>
    <w:rsid w:val="00533A50"/>
    <w:rsid w:val="0053624C"/>
    <w:rsid w:val="00553232"/>
    <w:rsid w:val="00555314"/>
    <w:rsid w:val="005566EB"/>
    <w:rsid w:val="00556D4C"/>
    <w:rsid w:val="005605C4"/>
    <w:rsid w:val="00562D69"/>
    <w:rsid w:val="0057232F"/>
    <w:rsid w:val="005737DD"/>
    <w:rsid w:val="00581198"/>
    <w:rsid w:val="00583211"/>
    <w:rsid w:val="00584246"/>
    <w:rsid w:val="00584C8A"/>
    <w:rsid w:val="00594424"/>
    <w:rsid w:val="00594F34"/>
    <w:rsid w:val="00595925"/>
    <w:rsid w:val="00595B78"/>
    <w:rsid w:val="005A2810"/>
    <w:rsid w:val="005A4F3B"/>
    <w:rsid w:val="005A5FCA"/>
    <w:rsid w:val="005A6E78"/>
    <w:rsid w:val="005A7EFB"/>
    <w:rsid w:val="005B0331"/>
    <w:rsid w:val="005B039E"/>
    <w:rsid w:val="005B17F1"/>
    <w:rsid w:val="005B1C31"/>
    <w:rsid w:val="005B5FEE"/>
    <w:rsid w:val="005C3F72"/>
    <w:rsid w:val="005C7930"/>
    <w:rsid w:val="005D1134"/>
    <w:rsid w:val="005D3E80"/>
    <w:rsid w:val="005D7D13"/>
    <w:rsid w:val="005E46C5"/>
    <w:rsid w:val="005E5FB5"/>
    <w:rsid w:val="005F53B0"/>
    <w:rsid w:val="00602486"/>
    <w:rsid w:val="00603C90"/>
    <w:rsid w:val="006057B3"/>
    <w:rsid w:val="006076AB"/>
    <w:rsid w:val="0061327C"/>
    <w:rsid w:val="00613D2E"/>
    <w:rsid w:val="006161BB"/>
    <w:rsid w:val="00617821"/>
    <w:rsid w:val="00623D0E"/>
    <w:rsid w:val="00623FA7"/>
    <w:rsid w:val="006246D7"/>
    <w:rsid w:val="0062661F"/>
    <w:rsid w:val="006274D2"/>
    <w:rsid w:val="0063034B"/>
    <w:rsid w:val="0063108A"/>
    <w:rsid w:val="00633DE1"/>
    <w:rsid w:val="006353B8"/>
    <w:rsid w:val="00635DD0"/>
    <w:rsid w:val="0063625B"/>
    <w:rsid w:val="00640377"/>
    <w:rsid w:val="006408E8"/>
    <w:rsid w:val="00640BF0"/>
    <w:rsid w:val="00640D2A"/>
    <w:rsid w:val="00643D9F"/>
    <w:rsid w:val="006448FE"/>
    <w:rsid w:val="00645B9A"/>
    <w:rsid w:val="00646153"/>
    <w:rsid w:val="00650A93"/>
    <w:rsid w:val="006533D3"/>
    <w:rsid w:val="00656159"/>
    <w:rsid w:val="00656526"/>
    <w:rsid w:val="00657829"/>
    <w:rsid w:val="006635D6"/>
    <w:rsid w:val="00665376"/>
    <w:rsid w:val="00671DFA"/>
    <w:rsid w:val="00673934"/>
    <w:rsid w:val="00681A2D"/>
    <w:rsid w:val="00682E81"/>
    <w:rsid w:val="00691683"/>
    <w:rsid w:val="00692D88"/>
    <w:rsid w:val="006A062B"/>
    <w:rsid w:val="006A5903"/>
    <w:rsid w:val="006B5717"/>
    <w:rsid w:val="006B7E7C"/>
    <w:rsid w:val="006C04EB"/>
    <w:rsid w:val="006C3E63"/>
    <w:rsid w:val="006D13DE"/>
    <w:rsid w:val="006D1C36"/>
    <w:rsid w:val="006D4518"/>
    <w:rsid w:val="006E0EAA"/>
    <w:rsid w:val="00703017"/>
    <w:rsid w:val="007043B9"/>
    <w:rsid w:val="007056FD"/>
    <w:rsid w:val="00705E29"/>
    <w:rsid w:val="0071014B"/>
    <w:rsid w:val="00712A51"/>
    <w:rsid w:val="00712A58"/>
    <w:rsid w:val="00716E48"/>
    <w:rsid w:val="007247CE"/>
    <w:rsid w:val="00726825"/>
    <w:rsid w:val="00727C1D"/>
    <w:rsid w:val="007374EB"/>
    <w:rsid w:val="007414E0"/>
    <w:rsid w:val="007419A7"/>
    <w:rsid w:val="00746E85"/>
    <w:rsid w:val="007478E9"/>
    <w:rsid w:val="00747DFE"/>
    <w:rsid w:val="0075333F"/>
    <w:rsid w:val="007626D1"/>
    <w:rsid w:val="00763F6A"/>
    <w:rsid w:val="00767BF8"/>
    <w:rsid w:val="00767CEE"/>
    <w:rsid w:val="007814C6"/>
    <w:rsid w:val="00781A62"/>
    <w:rsid w:val="00781D80"/>
    <w:rsid w:val="007821F0"/>
    <w:rsid w:val="00782E25"/>
    <w:rsid w:val="00784E3F"/>
    <w:rsid w:val="00791624"/>
    <w:rsid w:val="0079194A"/>
    <w:rsid w:val="007919BC"/>
    <w:rsid w:val="00792EF9"/>
    <w:rsid w:val="007936FC"/>
    <w:rsid w:val="00794E9A"/>
    <w:rsid w:val="00794FFB"/>
    <w:rsid w:val="007A0AE9"/>
    <w:rsid w:val="007A1967"/>
    <w:rsid w:val="007A55E9"/>
    <w:rsid w:val="007B2B13"/>
    <w:rsid w:val="007B52E3"/>
    <w:rsid w:val="007B7160"/>
    <w:rsid w:val="007C0556"/>
    <w:rsid w:val="007C3165"/>
    <w:rsid w:val="007C3EFE"/>
    <w:rsid w:val="007D3712"/>
    <w:rsid w:val="007D3B5F"/>
    <w:rsid w:val="007D50E9"/>
    <w:rsid w:val="007D5F75"/>
    <w:rsid w:val="007D7990"/>
    <w:rsid w:val="007E1BFD"/>
    <w:rsid w:val="007E5027"/>
    <w:rsid w:val="007E5C1B"/>
    <w:rsid w:val="007F00CF"/>
    <w:rsid w:val="007F4C19"/>
    <w:rsid w:val="00801294"/>
    <w:rsid w:val="0080149D"/>
    <w:rsid w:val="008020DA"/>
    <w:rsid w:val="00804F97"/>
    <w:rsid w:val="00813603"/>
    <w:rsid w:val="00820027"/>
    <w:rsid w:val="00822E34"/>
    <w:rsid w:val="00824950"/>
    <w:rsid w:val="00825FFB"/>
    <w:rsid w:val="0082677D"/>
    <w:rsid w:val="00826E61"/>
    <w:rsid w:val="0082702C"/>
    <w:rsid w:val="00827654"/>
    <w:rsid w:val="008303B9"/>
    <w:rsid w:val="00832A8E"/>
    <w:rsid w:val="00834578"/>
    <w:rsid w:val="00835490"/>
    <w:rsid w:val="00843F73"/>
    <w:rsid w:val="00845340"/>
    <w:rsid w:val="00855D75"/>
    <w:rsid w:val="008563AC"/>
    <w:rsid w:val="00860655"/>
    <w:rsid w:val="00862766"/>
    <w:rsid w:val="008632CB"/>
    <w:rsid w:val="00863E72"/>
    <w:rsid w:val="00867FF4"/>
    <w:rsid w:val="0087006E"/>
    <w:rsid w:val="00873A33"/>
    <w:rsid w:val="00873EED"/>
    <w:rsid w:val="0087467A"/>
    <w:rsid w:val="00876CDD"/>
    <w:rsid w:val="00882287"/>
    <w:rsid w:val="00883389"/>
    <w:rsid w:val="00887640"/>
    <w:rsid w:val="00890DE2"/>
    <w:rsid w:val="008A198D"/>
    <w:rsid w:val="008A689A"/>
    <w:rsid w:val="008A7951"/>
    <w:rsid w:val="008B02FB"/>
    <w:rsid w:val="008B2A46"/>
    <w:rsid w:val="008B62D1"/>
    <w:rsid w:val="008B6EBB"/>
    <w:rsid w:val="008B7DE4"/>
    <w:rsid w:val="008C136E"/>
    <w:rsid w:val="008C32BB"/>
    <w:rsid w:val="008C4D76"/>
    <w:rsid w:val="008C4F3B"/>
    <w:rsid w:val="008C5DDF"/>
    <w:rsid w:val="008C72CF"/>
    <w:rsid w:val="008D04E5"/>
    <w:rsid w:val="008D08AD"/>
    <w:rsid w:val="008D79D6"/>
    <w:rsid w:val="008E0816"/>
    <w:rsid w:val="008E441C"/>
    <w:rsid w:val="008E51D3"/>
    <w:rsid w:val="008F35F5"/>
    <w:rsid w:val="008F3839"/>
    <w:rsid w:val="008F5074"/>
    <w:rsid w:val="008F61B4"/>
    <w:rsid w:val="00902302"/>
    <w:rsid w:val="00905163"/>
    <w:rsid w:val="0090664E"/>
    <w:rsid w:val="0090727B"/>
    <w:rsid w:val="00910BEC"/>
    <w:rsid w:val="0091301A"/>
    <w:rsid w:val="0091545E"/>
    <w:rsid w:val="00916A9A"/>
    <w:rsid w:val="00920315"/>
    <w:rsid w:val="0092155B"/>
    <w:rsid w:val="009250FB"/>
    <w:rsid w:val="009254CC"/>
    <w:rsid w:val="00926EFB"/>
    <w:rsid w:val="009324B5"/>
    <w:rsid w:val="00936597"/>
    <w:rsid w:val="00940670"/>
    <w:rsid w:val="0094318F"/>
    <w:rsid w:val="009455E8"/>
    <w:rsid w:val="00945A49"/>
    <w:rsid w:val="00945E02"/>
    <w:rsid w:val="009466EB"/>
    <w:rsid w:val="00953584"/>
    <w:rsid w:val="00955CC9"/>
    <w:rsid w:val="00956A7C"/>
    <w:rsid w:val="00961C27"/>
    <w:rsid w:val="009621EF"/>
    <w:rsid w:val="0096758E"/>
    <w:rsid w:val="00971618"/>
    <w:rsid w:val="009722E7"/>
    <w:rsid w:val="00972BD9"/>
    <w:rsid w:val="00976775"/>
    <w:rsid w:val="00981378"/>
    <w:rsid w:val="00986FBA"/>
    <w:rsid w:val="00987510"/>
    <w:rsid w:val="00987B4A"/>
    <w:rsid w:val="009908D3"/>
    <w:rsid w:val="009A31F9"/>
    <w:rsid w:val="009B267F"/>
    <w:rsid w:val="009B4074"/>
    <w:rsid w:val="009C1A5D"/>
    <w:rsid w:val="009C6220"/>
    <w:rsid w:val="009C7E80"/>
    <w:rsid w:val="009E0190"/>
    <w:rsid w:val="009E2D48"/>
    <w:rsid w:val="009E5266"/>
    <w:rsid w:val="009E5C91"/>
    <w:rsid w:val="009E63B1"/>
    <w:rsid w:val="009E6DF9"/>
    <w:rsid w:val="009F0D6A"/>
    <w:rsid w:val="009F1483"/>
    <w:rsid w:val="009F563D"/>
    <w:rsid w:val="00A0422D"/>
    <w:rsid w:val="00A04AF2"/>
    <w:rsid w:val="00A15890"/>
    <w:rsid w:val="00A17B30"/>
    <w:rsid w:val="00A2026F"/>
    <w:rsid w:val="00A21898"/>
    <w:rsid w:val="00A3080E"/>
    <w:rsid w:val="00A30BB3"/>
    <w:rsid w:val="00A3622F"/>
    <w:rsid w:val="00A41B95"/>
    <w:rsid w:val="00A428EC"/>
    <w:rsid w:val="00A477AE"/>
    <w:rsid w:val="00A51104"/>
    <w:rsid w:val="00A53DDC"/>
    <w:rsid w:val="00A54640"/>
    <w:rsid w:val="00A54CE9"/>
    <w:rsid w:val="00A57EB9"/>
    <w:rsid w:val="00A6051B"/>
    <w:rsid w:val="00A61AB8"/>
    <w:rsid w:val="00A63904"/>
    <w:rsid w:val="00A64D5E"/>
    <w:rsid w:val="00A71E56"/>
    <w:rsid w:val="00A734CF"/>
    <w:rsid w:val="00A74D71"/>
    <w:rsid w:val="00A74F50"/>
    <w:rsid w:val="00A77641"/>
    <w:rsid w:val="00A8056F"/>
    <w:rsid w:val="00A81B24"/>
    <w:rsid w:val="00A84A98"/>
    <w:rsid w:val="00A86A87"/>
    <w:rsid w:val="00A91517"/>
    <w:rsid w:val="00A91B9F"/>
    <w:rsid w:val="00A927FA"/>
    <w:rsid w:val="00A963A8"/>
    <w:rsid w:val="00A97BF9"/>
    <w:rsid w:val="00A97DE4"/>
    <w:rsid w:val="00AA293B"/>
    <w:rsid w:val="00AA3031"/>
    <w:rsid w:val="00AA3876"/>
    <w:rsid w:val="00AA4305"/>
    <w:rsid w:val="00AA4B4A"/>
    <w:rsid w:val="00AA5EF8"/>
    <w:rsid w:val="00AA7A9D"/>
    <w:rsid w:val="00AB0FFC"/>
    <w:rsid w:val="00AB532D"/>
    <w:rsid w:val="00AC0326"/>
    <w:rsid w:val="00AC2381"/>
    <w:rsid w:val="00AC4510"/>
    <w:rsid w:val="00AC4FC2"/>
    <w:rsid w:val="00AD03E6"/>
    <w:rsid w:val="00AD1306"/>
    <w:rsid w:val="00AD45B8"/>
    <w:rsid w:val="00AD69B9"/>
    <w:rsid w:val="00AE11DD"/>
    <w:rsid w:val="00AE2A2D"/>
    <w:rsid w:val="00AE5579"/>
    <w:rsid w:val="00AE7816"/>
    <w:rsid w:val="00AE7E93"/>
    <w:rsid w:val="00AF5439"/>
    <w:rsid w:val="00AF74F3"/>
    <w:rsid w:val="00AF7872"/>
    <w:rsid w:val="00B040F0"/>
    <w:rsid w:val="00B0450B"/>
    <w:rsid w:val="00B057BC"/>
    <w:rsid w:val="00B077F7"/>
    <w:rsid w:val="00B10D7A"/>
    <w:rsid w:val="00B16424"/>
    <w:rsid w:val="00B17171"/>
    <w:rsid w:val="00B213D2"/>
    <w:rsid w:val="00B235FD"/>
    <w:rsid w:val="00B23E3A"/>
    <w:rsid w:val="00B25D01"/>
    <w:rsid w:val="00B27C10"/>
    <w:rsid w:val="00B311F2"/>
    <w:rsid w:val="00B33DBE"/>
    <w:rsid w:val="00B3408B"/>
    <w:rsid w:val="00B35C64"/>
    <w:rsid w:val="00B36BAA"/>
    <w:rsid w:val="00B37189"/>
    <w:rsid w:val="00B424B4"/>
    <w:rsid w:val="00B429F7"/>
    <w:rsid w:val="00B43AE9"/>
    <w:rsid w:val="00B43C90"/>
    <w:rsid w:val="00B47688"/>
    <w:rsid w:val="00B5056A"/>
    <w:rsid w:val="00B53CB1"/>
    <w:rsid w:val="00B550AB"/>
    <w:rsid w:val="00B57C84"/>
    <w:rsid w:val="00B60753"/>
    <w:rsid w:val="00B6218E"/>
    <w:rsid w:val="00B644CD"/>
    <w:rsid w:val="00B67134"/>
    <w:rsid w:val="00B71350"/>
    <w:rsid w:val="00B7627B"/>
    <w:rsid w:val="00B81540"/>
    <w:rsid w:val="00B91DDF"/>
    <w:rsid w:val="00B94DED"/>
    <w:rsid w:val="00B96CDD"/>
    <w:rsid w:val="00B97D96"/>
    <w:rsid w:val="00BA3741"/>
    <w:rsid w:val="00BA3AB4"/>
    <w:rsid w:val="00BA42A7"/>
    <w:rsid w:val="00BA4899"/>
    <w:rsid w:val="00BB3D51"/>
    <w:rsid w:val="00BB7B7D"/>
    <w:rsid w:val="00BD3D5A"/>
    <w:rsid w:val="00BE439F"/>
    <w:rsid w:val="00BE5E75"/>
    <w:rsid w:val="00BF6EAC"/>
    <w:rsid w:val="00C00489"/>
    <w:rsid w:val="00C00DAC"/>
    <w:rsid w:val="00C035ED"/>
    <w:rsid w:val="00C03AA8"/>
    <w:rsid w:val="00C043D5"/>
    <w:rsid w:val="00C0451B"/>
    <w:rsid w:val="00C0494C"/>
    <w:rsid w:val="00C0722A"/>
    <w:rsid w:val="00C078BC"/>
    <w:rsid w:val="00C11358"/>
    <w:rsid w:val="00C118D5"/>
    <w:rsid w:val="00C12B41"/>
    <w:rsid w:val="00C146E1"/>
    <w:rsid w:val="00C16AE1"/>
    <w:rsid w:val="00C2035C"/>
    <w:rsid w:val="00C25443"/>
    <w:rsid w:val="00C27437"/>
    <w:rsid w:val="00C3035B"/>
    <w:rsid w:val="00C30494"/>
    <w:rsid w:val="00C32302"/>
    <w:rsid w:val="00C32AAC"/>
    <w:rsid w:val="00C468B4"/>
    <w:rsid w:val="00C472B5"/>
    <w:rsid w:val="00C50423"/>
    <w:rsid w:val="00C50839"/>
    <w:rsid w:val="00C518A1"/>
    <w:rsid w:val="00C55EE0"/>
    <w:rsid w:val="00C56480"/>
    <w:rsid w:val="00C57C5F"/>
    <w:rsid w:val="00C66EAC"/>
    <w:rsid w:val="00C70BDD"/>
    <w:rsid w:val="00C7155F"/>
    <w:rsid w:val="00C75462"/>
    <w:rsid w:val="00C75A27"/>
    <w:rsid w:val="00C7608A"/>
    <w:rsid w:val="00C82A5F"/>
    <w:rsid w:val="00C82DBD"/>
    <w:rsid w:val="00C831F4"/>
    <w:rsid w:val="00C84E7F"/>
    <w:rsid w:val="00C86931"/>
    <w:rsid w:val="00C87AFE"/>
    <w:rsid w:val="00C87D75"/>
    <w:rsid w:val="00C90128"/>
    <w:rsid w:val="00C912B9"/>
    <w:rsid w:val="00C946D9"/>
    <w:rsid w:val="00C965C8"/>
    <w:rsid w:val="00C97C69"/>
    <w:rsid w:val="00CA0679"/>
    <w:rsid w:val="00CA2BD3"/>
    <w:rsid w:val="00CA784D"/>
    <w:rsid w:val="00CB41A1"/>
    <w:rsid w:val="00CB7BEF"/>
    <w:rsid w:val="00CC215E"/>
    <w:rsid w:val="00CC38CE"/>
    <w:rsid w:val="00CC52D1"/>
    <w:rsid w:val="00CC677E"/>
    <w:rsid w:val="00CC7498"/>
    <w:rsid w:val="00CD098F"/>
    <w:rsid w:val="00CD14B5"/>
    <w:rsid w:val="00CD6C0C"/>
    <w:rsid w:val="00CD7178"/>
    <w:rsid w:val="00CD7A33"/>
    <w:rsid w:val="00CE08C2"/>
    <w:rsid w:val="00CE19E6"/>
    <w:rsid w:val="00CE22E0"/>
    <w:rsid w:val="00CE4352"/>
    <w:rsid w:val="00CF0737"/>
    <w:rsid w:val="00CF5F76"/>
    <w:rsid w:val="00D003B2"/>
    <w:rsid w:val="00D00F71"/>
    <w:rsid w:val="00D00F8A"/>
    <w:rsid w:val="00D174F5"/>
    <w:rsid w:val="00D2003F"/>
    <w:rsid w:val="00D20D57"/>
    <w:rsid w:val="00D21457"/>
    <w:rsid w:val="00D256CF"/>
    <w:rsid w:val="00D30720"/>
    <w:rsid w:val="00D34129"/>
    <w:rsid w:val="00D35BA8"/>
    <w:rsid w:val="00D429C3"/>
    <w:rsid w:val="00D4376F"/>
    <w:rsid w:val="00D475EC"/>
    <w:rsid w:val="00D54467"/>
    <w:rsid w:val="00D55BDB"/>
    <w:rsid w:val="00D55FAE"/>
    <w:rsid w:val="00D63051"/>
    <w:rsid w:val="00D63E06"/>
    <w:rsid w:val="00D700BC"/>
    <w:rsid w:val="00D73357"/>
    <w:rsid w:val="00D7404A"/>
    <w:rsid w:val="00D7610F"/>
    <w:rsid w:val="00D76537"/>
    <w:rsid w:val="00D76980"/>
    <w:rsid w:val="00D80D7B"/>
    <w:rsid w:val="00D8277B"/>
    <w:rsid w:val="00D87750"/>
    <w:rsid w:val="00D90D4F"/>
    <w:rsid w:val="00D96069"/>
    <w:rsid w:val="00DA0D7D"/>
    <w:rsid w:val="00DA3510"/>
    <w:rsid w:val="00DA46EC"/>
    <w:rsid w:val="00DB1834"/>
    <w:rsid w:val="00DB5629"/>
    <w:rsid w:val="00DB6101"/>
    <w:rsid w:val="00DC1D7E"/>
    <w:rsid w:val="00DC4848"/>
    <w:rsid w:val="00DC54D6"/>
    <w:rsid w:val="00DC5FDD"/>
    <w:rsid w:val="00DD266B"/>
    <w:rsid w:val="00DD4F8F"/>
    <w:rsid w:val="00DD6CA5"/>
    <w:rsid w:val="00DE1934"/>
    <w:rsid w:val="00DE7363"/>
    <w:rsid w:val="00DF0A65"/>
    <w:rsid w:val="00DF2C01"/>
    <w:rsid w:val="00DF2F11"/>
    <w:rsid w:val="00DF34E3"/>
    <w:rsid w:val="00E076F5"/>
    <w:rsid w:val="00E101F3"/>
    <w:rsid w:val="00E1343F"/>
    <w:rsid w:val="00E14F33"/>
    <w:rsid w:val="00E16608"/>
    <w:rsid w:val="00E205D5"/>
    <w:rsid w:val="00E20D4E"/>
    <w:rsid w:val="00E22CEA"/>
    <w:rsid w:val="00E231B6"/>
    <w:rsid w:val="00E26A19"/>
    <w:rsid w:val="00E309B5"/>
    <w:rsid w:val="00E325E8"/>
    <w:rsid w:val="00E34989"/>
    <w:rsid w:val="00E353B4"/>
    <w:rsid w:val="00E476D3"/>
    <w:rsid w:val="00E516A7"/>
    <w:rsid w:val="00E51FC8"/>
    <w:rsid w:val="00E57F93"/>
    <w:rsid w:val="00E60FA2"/>
    <w:rsid w:val="00E646CE"/>
    <w:rsid w:val="00E70BF2"/>
    <w:rsid w:val="00E73CA9"/>
    <w:rsid w:val="00E77E9B"/>
    <w:rsid w:val="00E80C4C"/>
    <w:rsid w:val="00E80EE7"/>
    <w:rsid w:val="00E81B27"/>
    <w:rsid w:val="00E84128"/>
    <w:rsid w:val="00E8622E"/>
    <w:rsid w:val="00E93C5B"/>
    <w:rsid w:val="00E9589D"/>
    <w:rsid w:val="00E97230"/>
    <w:rsid w:val="00EA0C9D"/>
    <w:rsid w:val="00EA0DA9"/>
    <w:rsid w:val="00EA195C"/>
    <w:rsid w:val="00EA2412"/>
    <w:rsid w:val="00EA5075"/>
    <w:rsid w:val="00EA5F04"/>
    <w:rsid w:val="00EA7530"/>
    <w:rsid w:val="00EB1403"/>
    <w:rsid w:val="00EB1A5F"/>
    <w:rsid w:val="00EB21A1"/>
    <w:rsid w:val="00EB3E26"/>
    <w:rsid w:val="00EB46D7"/>
    <w:rsid w:val="00EB5FED"/>
    <w:rsid w:val="00EB6630"/>
    <w:rsid w:val="00EC09C3"/>
    <w:rsid w:val="00EC53B1"/>
    <w:rsid w:val="00EC56D9"/>
    <w:rsid w:val="00ED265C"/>
    <w:rsid w:val="00ED3892"/>
    <w:rsid w:val="00ED7C28"/>
    <w:rsid w:val="00EE1892"/>
    <w:rsid w:val="00EE2C8A"/>
    <w:rsid w:val="00EE6037"/>
    <w:rsid w:val="00EE6985"/>
    <w:rsid w:val="00EE7CAD"/>
    <w:rsid w:val="00EF0130"/>
    <w:rsid w:val="00EF07D8"/>
    <w:rsid w:val="00EF418F"/>
    <w:rsid w:val="00EF456A"/>
    <w:rsid w:val="00EF5FD8"/>
    <w:rsid w:val="00EF660F"/>
    <w:rsid w:val="00EF68B8"/>
    <w:rsid w:val="00EF739B"/>
    <w:rsid w:val="00F0081B"/>
    <w:rsid w:val="00F038A9"/>
    <w:rsid w:val="00F11713"/>
    <w:rsid w:val="00F145E9"/>
    <w:rsid w:val="00F14D13"/>
    <w:rsid w:val="00F14F8D"/>
    <w:rsid w:val="00F15E56"/>
    <w:rsid w:val="00F219DB"/>
    <w:rsid w:val="00F22594"/>
    <w:rsid w:val="00F33AB3"/>
    <w:rsid w:val="00F33EDA"/>
    <w:rsid w:val="00F347CD"/>
    <w:rsid w:val="00F416D1"/>
    <w:rsid w:val="00F44299"/>
    <w:rsid w:val="00F4730E"/>
    <w:rsid w:val="00F47FEE"/>
    <w:rsid w:val="00F52D95"/>
    <w:rsid w:val="00F54B9A"/>
    <w:rsid w:val="00F558D0"/>
    <w:rsid w:val="00F57050"/>
    <w:rsid w:val="00F57B84"/>
    <w:rsid w:val="00F57C1C"/>
    <w:rsid w:val="00F613FB"/>
    <w:rsid w:val="00F63308"/>
    <w:rsid w:val="00F644A2"/>
    <w:rsid w:val="00F6676A"/>
    <w:rsid w:val="00F71C30"/>
    <w:rsid w:val="00F71DC6"/>
    <w:rsid w:val="00F72B97"/>
    <w:rsid w:val="00F74189"/>
    <w:rsid w:val="00F75E4E"/>
    <w:rsid w:val="00F763E1"/>
    <w:rsid w:val="00F764B1"/>
    <w:rsid w:val="00F81D63"/>
    <w:rsid w:val="00F84904"/>
    <w:rsid w:val="00F84D54"/>
    <w:rsid w:val="00F85AA4"/>
    <w:rsid w:val="00F868E7"/>
    <w:rsid w:val="00F911DE"/>
    <w:rsid w:val="00F920C8"/>
    <w:rsid w:val="00F93253"/>
    <w:rsid w:val="00FA1DF7"/>
    <w:rsid w:val="00FA3257"/>
    <w:rsid w:val="00FB0187"/>
    <w:rsid w:val="00FC2FB9"/>
    <w:rsid w:val="00FC4813"/>
    <w:rsid w:val="00FC7A2F"/>
    <w:rsid w:val="00FD2B9A"/>
    <w:rsid w:val="00FD2C53"/>
    <w:rsid w:val="00FE24C1"/>
    <w:rsid w:val="00FE5C74"/>
    <w:rsid w:val="00FF4324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8A09-5FC9-46A4-BC29-378631DF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AB"/>
    <w:pPr>
      <w:widowControl w:val="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5E9"/>
    <w:pPr>
      <w:keepNext/>
      <w:numPr>
        <w:numId w:val="1"/>
      </w:numPr>
      <w:spacing w:before="180" w:after="180"/>
      <w:ind w:left="567" w:hanging="56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5E9"/>
    <w:pPr>
      <w:keepNext/>
      <w:numPr>
        <w:ilvl w:val="1"/>
        <w:numId w:val="1"/>
      </w:numPr>
      <w:snapToGrid w:val="0"/>
      <w:spacing w:beforeLines="50" w:before="180" w:afterLines="50" w:after="180"/>
      <w:ind w:left="567"/>
      <w:outlineLvl w:val="1"/>
    </w:pPr>
    <w:rPr>
      <w:rFonts w:asciiTheme="majorHAnsi" w:eastAsiaTheme="majorEastAsia" w:hAnsiTheme="majorHAnsi" w:cstheme="majorBidi"/>
      <w:b/>
      <w:bCs/>
      <w:color w:val="C00000"/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D266B"/>
    <w:pPr>
      <w:numPr>
        <w:ilvl w:val="2"/>
      </w:numPr>
      <w:outlineLvl w:val="2"/>
    </w:pPr>
    <w:rPr>
      <w:color w:val="948A54" w:themeColor="background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E9"/>
    <w:rPr>
      <w:rFonts w:asciiTheme="majorHAnsi" w:eastAsiaTheme="majorEastAsia" w:hAnsiTheme="majorHAnsi" w:cstheme="majorBidi"/>
      <w:b/>
      <w:bCs/>
      <w:color w:val="365F91" w:themeColor="accent1" w:themeShade="BF"/>
      <w:kern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55E9"/>
    <w:rPr>
      <w:rFonts w:asciiTheme="majorHAnsi" w:eastAsiaTheme="majorEastAsia" w:hAnsiTheme="majorHAnsi" w:cstheme="majorBidi"/>
      <w:b/>
      <w:bCs/>
      <w:color w:val="C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D266B"/>
    <w:rPr>
      <w:rFonts w:asciiTheme="majorHAnsi" w:eastAsiaTheme="majorEastAsia" w:hAnsiTheme="majorHAnsi" w:cstheme="majorBidi"/>
      <w:b/>
      <w:bCs/>
      <w:color w:val="948A54" w:themeColor="background2" w:themeShade="80"/>
      <w:sz w:val="22"/>
    </w:rPr>
  </w:style>
  <w:style w:type="character" w:styleId="Hyperlink">
    <w:name w:val="Hyperlink"/>
    <w:basedOn w:val="DefaultParagraphFont"/>
    <w:uiPriority w:val="99"/>
    <w:unhideWhenUsed/>
    <w:rsid w:val="00AC4510"/>
    <w:rPr>
      <w:color w:val="0000FF" w:themeColor="hyperlink"/>
      <w:u w:val="single"/>
    </w:rPr>
  </w:style>
  <w:style w:type="paragraph" w:customStyle="1" w:styleId="Content01">
    <w:name w:val="Content01"/>
    <w:basedOn w:val="Normal"/>
    <w:qFormat/>
    <w:rsid w:val="00953584"/>
    <w:pPr>
      <w:ind w:left="425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41F40"/>
    <w:rPr>
      <w:color w:val="800080" w:themeColor="followedHyperlink"/>
      <w:u w:val="single"/>
    </w:rPr>
  </w:style>
  <w:style w:type="paragraph" w:customStyle="1" w:styleId="Content02">
    <w:name w:val="Content02"/>
    <w:basedOn w:val="Content01"/>
    <w:qFormat/>
    <w:rsid w:val="0036034D"/>
    <w:rPr>
      <w:rFonts w:eastAsia="Garamond"/>
    </w:rPr>
  </w:style>
  <w:style w:type="paragraph" w:styleId="Title">
    <w:name w:val="Title"/>
    <w:basedOn w:val="Normal"/>
    <w:next w:val="Normal"/>
    <w:link w:val="TitleChar"/>
    <w:uiPriority w:val="10"/>
    <w:qFormat/>
    <w:rsid w:val="008A7951"/>
    <w:pPr>
      <w:spacing w:before="240" w:after="60"/>
      <w:outlineLvl w:val="0"/>
    </w:pPr>
    <w:rPr>
      <w:rFonts w:asciiTheme="majorHAnsi" w:eastAsia="新細明體" w:hAnsiTheme="majorHAnsi" w:cstheme="majorBidi"/>
      <w:b/>
      <w:bCs/>
      <w:color w:val="943634" w:themeColor="accent2" w:themeShade="BF"/>
      <w:sz w:val="2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7951"/>
    <w:rPr>
      <w:rFonts w:asciiTheme="majorHAnsi" w:eastAsia="新細明體" w:hAnsiTheme="majorHAnsi" w:cstheme="majorBidi"/>
      <w:b/>
      <w:bCs/>
      <w:color w:val="943634" w:themeColor="accent2" w:themeShade="BF"/>
      <w:sz w:val="26"/>
      <w:szCs w:val="32"/>
    </w:rPr>
  </w:style>
  <w:style w:type="paragraph" w:customStyle="1" w:styleId="Lv04">
    <w:name w:val="Lv04"/>
    <w:basedOn w:val="ListParagraph"/>
    <w:qFormat/>
    <w:rsid w:val="006076AB"/>
    <w:pPr>
      <w:numPr>
        <w:numId w:val="3"/>
      </w:numPr>
      <w:tabs>
        <w:tab w:val="num" w:pos="360"/>
      </w:tabs>
      <w:ind w:leftChars="0" w:left="0" w:hangingChars="201" w:hanging="482"/>
    </w:pPr>
  </w:style>
  <w:style w:type="paragraph" w:styleId="ListParagraph">
    <w:name w:val="List Paragraph"/>
    <w:basedOn w:val="Normal"/>
    <w:uiPriority w:val="34"/>
    <w:qFormat/>
    <w:rsid w:val="006076A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17821"/>
    <w:rPr>
      <w:rFonts w:ascii="Garamond" w:hAnsi="Garamond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78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7821"/>
    <w:rPr>
      <w:rFonts w:ascii="Garamond" w:hAnsi="Garamond"/>
      <w:sz w:val="20"/>
      <w:szCs w:val="20"/>
    </w:rPr>
  </w:style>
  <w:style w:type="paragraph" w:customStyle="1" w:styleId="Lv05">
    <w:name w:val="Lv05"/>
    <w:basedOn w:val="Normal"/>
    <w:rsid w:val="00945A49"/>
    <w:pPr>
      <w:numPr>
        <w:numId w:val="4"/>
      </w:numPr>
    </w:pPr>
    <w:rPr>
      <w:sz w:val="22"/>
    </w:rPr>
  </w:style>
  <w:style w:type="character" w:styleId="IntenseEmphasis">
    <w:name w:val="Intense Emphasis"/>
    <w:basedOn w:val="DefaultParagraphFont"/>
    <w:uiPriority w:val="21"/>
    <w:qFormat/>
    <w:rsid w:val="005605C4"/>
    <w:rPr>
      <w:iCs/>
      <w:color w:val="E36C0A" w:themeColor="accent6" w:themeShade="BF"/>
    </w:rPr>
  </w:style>
  <w:style w:type="paragraph" w:customStyle="1" w:styleId="Lv01">
    <w:name w:val="Lv01"/>
    <w:basedOn w:val="ListParagraph"/>
    <w:qFormat/>
    <w:rsid w:val="00822E34"/>
    <w:pPr>
      <w:numPr>
        <w:numId w:val="5"/>
      </w:numPr>
      <w:snapToGrid w:val="0"/>
      <w:spacing w:beforeLines="50" w:before="180" w:afterLines="50" w:after="180"/>
      <w:ind w:leftChars="0" w:left="1134" w:hanging="567"/>
    </w:pPr>
    <w:rPr>
      <w:rFonts w:ascii="Times New Roman" w:hAnsi="Times New Roman" w:cs="Times New Roman"/>
      <w:szCs w:val="24"/>
    </w:rPr>
  </w:style>
  <w:style w:type="paragraph" w:customStyle="1" w:styleId="Lv03C">
    <w:name w:val="Lv03_C"/>
    <w:basedOn w:val="ListParagraph"/>
    <w:rsid w:val="00822E34"/>
    <w:pPr>
      <w:numPr>
        <w:numId w:val="13"/>
      </w:numPr>
      <w:snapToGrid w:val="0"/>
      <w:ind w:leftChars="0" w:left="2268" w:hanging="567"/>
    </w:pPr>
    <w:rPr>
      <w:rFonts w:ascii="Times New Roman" w:hAnsi="Times New Roman" w:cs="Times New Roman"/>
      <w:szCs w:val="24"/>
    </w:rPr>
  </w:style>
  <w:style w:type="paragraph" w:customStyle="1" w:styleId="Lv02">
    <w:name w:val="Lv02"/>
    <w:basedOn w:val="ListParagraph"/>
    <w:qFormat/>
    <w:rsid w:val="00017A08"/>
    <w:pPr>
      <w:numPr>
        <w:numId w:val="11"/>
      </w:numPr>
      <w:snapToGrid w:val="0"/>
      <w:spacing w:beforeLines="50" w:before="180" w:afterLines="50" w:after="180"/>
      <w:ind w:leftChars="0" w:left="1276" w:hanging="425"/>
    </w:pPr>
    <w:rPr>
      <w:rFonts w:ascii="Times New Roman" w:hAnsi="Times New Roman" w:cs="Times New Roman"/>
      <w:sz w:val="20"/>
    </w:rPr>
  </w:style>
  <w:style w:type="paragraph" w:customStyle="1" w:styleId="Lv00">
    <w:name w:val="Lv00"/>
    <w:basedOn w:val="ListParagraph"/>
    <w:qFormat/>
    <w:rsid w:val="00822E34"/>
    <w:pPr>
      <w:numPr>
        <w:numId w:val="12"/>
      </w:numPr>
      <w:snapToGrid w:val="0"/>
      <w:ind w:leftChars="0" w:left="567" w:hanging="567"/>
    </w:pPr>
    <w:rPr>
      <w:rFonts w:ascii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AC4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600D7"/>
  </w:style>
  <w:style w:type="table" w:customStyle="1" w:styleId="Style1">
    <w:name w:val="Style1"/>
    <w:basedOn w:val="TableNormal"/>
    <w:uiPriority w:val="99"/>
    <w:rsid w:val="000866FC"/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tblBorders>
    </w:tblPr>
  </w:style>
  <w:style w:type="paragraph" w:styleId="NoSpacing">
    <w:name w:val="No Spacing"/>
    <w:uiPriority w:val="1"/>
    <w:qFormat/>
    <w:rsid w:val="00406318"/>
    <w:pPr>
      <w:widowControl w:val="0"/>
    </w:pPr>
    <w:rPr>
      <w:rFonts w:ascii="Garamond" w:hAnsi="Garamond"/>
    </w:rPr>
  </w:style>
  <w:style w:type="paragraph" w:customStyle="1" w:styleId="Con2C">
    <w:name w:val="Con2_C"/>
    <w:basedOn w:val="Content01"/>
    <w:qFormat/>
    <w:rsid w:val="00A53DDC"/>
    <w:pPr>
      <w:snapToGrid w:val="0"/>
      <w:ind w:left="567"/>
    </w:pPr>
    <w:rPr>
      <w:rFonts w:ascii="Times New Roman" w:hAnsi="Times New Roman" w:cs="Times New Roman"/>
      <w:noProof/>
      <w:sz w:val="22"/>
    </w:rPr>
  </w:style>
  <w:style w:type="paragraph" w:customStyle="1" w:styleId="Con2">
    <w:name w:val="Con2"/>
    <w:basedOn w:val="Con2C"/>
    <w:qFormat/>
    <w:rsid w:val="00C82A5F"/>
    <w:pPr>
      <w:spacing w:beforeLines="50" w:before="180" w:afterLines="50" w:after="180"/>
    </w:pPr>
  </w:style>
  <w:style w:type="paragraph" w:customStyle="1" w:styleId="Code1C">
    <w:name w:val="Code1_C"/>
    <w:basedOn w:val="Normal"/>
    <w:qFormat/>
    <w:rsid w:val="00A428EC"/>
    <w:pPr>
      <w:snapToGrid w:val="0"/>
    </w:pPr>
    <w:rPr>
      <w:rFonts w:ascii="Courier New" w:hAnsi="Courier New" w:cs="Courier New"/>
      <w:sz w:val="18"/>
    </w:rPr>
  </w:style>
  <w:style w:type="table" w:customStyle="1" w:styleId="Style2">
    <w:name w:val="Style2"/>
    <w:basedOn w:val="TableNormal"/>
    <w:uiPriority w:val="99"/>
    <w:rsid w:val="00A428EC"/>
    <w:tblPr>
      <w:tblBorders>
        <w:top w:val="single" w:sz="12" w:space="0" w:color="C00000"/>
        <w:left w:val="single" w:sz="12" w:space="0" w:color="C00000"/>
        <w:bottom w:val="single" w:sz="12" w:space="0" w:color="C00000"/>
        <w:right w:val="single" w:sz="12" w:space="0" w:color="C00000"/>
      </w:tblBorders>
    </w:tblPr>
  </w:style>
  <w:style w:type="paragraph" w:customStyle="1" w:styleId="Code1Sol">
    <w:name w:val="Code1_Sol"/>
    <w:basedOn w:val="Code1C"/>
    <w:qFormat/>
    <w:rsid w:val="00B25D01"/>
    <w:rPr>
      <w:b/>
      <w:color w:val="365F91" w:themeColor="accent1" w:themeShade="BF"/>
    </w:rPr>
  </w:style>
  <w:style w:type="paragraph" w:customStyle="1" w:styleId="Con3">
    <w:name w:val="Con3"/>
    <w:basedOn w:val="Con2"/>
    <w:qFormat/>
    <w:rsid w:val="009C7E80"/>
    <w:pPr>
      <w:ind w:left="993"/>
    </w:pPr>
  </w:style>
  <w:style w:type="paragraph" w:customStyle="1" w:styleId="Code4C">
    <w:name w:val="Code4_C"/>
    <w:basedOn w:val="Code1C"/>
    <w:qFormat/>
    <w:rsid w:val="00017A08"/>
    <w:pPr>
      <w:ind w:leftChars="590" w:left="1416"/>
    </w:pPr>
  </w:style>
  <w:style w:type="paragraph" w:customStyle="1" w:styleId="Code3C">
    <w:name w:val="Code3_C"/>
    <w:basedOn w:val="Code4C"/>
    <w:qFormat/>
    <w:rsid w:val="008632CB"/>
    <w:pPr>
      <w:ind w:leftChars="413" w:left="991"/>
    </w:pPr>
    <w:rPr>
      <w:color w:val="000000" w:themeColor="text1"/>
    </w:rPr>
  </w:style>
  <w:style w:type="paragraph" w:customStyle="1" w:styleId="Lv01C">
    <w:name w:val="Lv01_C"/>
    <w:basedOn w:val="Lv01"/>
    <w:qFormat/>
    <w:rsid w:val="00822E34"/>
    <w:pPr>
      <w:spacing w:beforeLines="0" w:before="0" w:afterLines="0" w:after="0"/>
    </w:pPr>
  </w:style>
  <w:style w:type="paragraph" w:customStyle="1" w:styleId="Code1comment">
    <w:name w:val="Code1_comment"/>
    <w:basedOn w:val="Code1C"/>
    <w:qFormat/>
    <w:rsid w:val="00A91B9F"/>
    <w:rPr>
      <w:b/>
      <w:color w:val="00B050"/>
    </w:rPr>
  </w:style>
  <w:style w:type="paragraph" w:customStyle="1" w:styleId="Con3C1">
    <w:name w:val="Con3_C1"/>
    <w:basedOn w:val="Con3"/>
    <w:qFormat/>
    <w:rsid w:val="00B53CB1"/>
    <w:pPr>
      <w:spacing w:beforeLines="10" w:before="36" w:afterLines="10" w:after="36"/>
      <w:ind w:left="992"/>
    </w:pPr>
  </w:style>
  <w:style w:type="paragraph" w:customStyle="1" w:styleId="Con2C3">
    <w:name w:val="Con2_C3"/>
    <w:basedOn w:val="Normal"/>
    <w:qFormat/>
    <w:rsid w:val="00066311"/>
    <w:pPr>
      <w:snapToGrid w:val="0"/>
      <w:spacing w:beforeLines="30" w:before="108" w:afterLines="30" w:after="108"/>
      <w:ind w:leftChars="236" w:left="566"/>
    </w:pPr>
    <w:rPr>
      <w:rFonts w:ascii="Times New Roman" w:hAnsi="Times New Roman" w:cs="Times New Roman"/>
      <w:sz w:val="22"/>
    </w:rPr>
  </w:style>
  <w:style w:type="paragraph" w:customStyle="1" w:styleId="Code2C">
    <w:name w:val="Code2_C"/>
    <w:basedOn w:val="Code1C"/>
    <w:qFormat/>
    <w:rsid w:val="0036298A"/>
    <w:pPr>
      <w:ind w:leftChars="236" w:left="566"/>
    </w:pPr>
  </w:style>
  <w:style w:type="paragraph" w:customStyle="1" w:styleId="Con1C3">
    <w:name w:val="Con1_C3"/>
    <w:basedOn w:val="Normal"/>
    <w:qFormat/>
    <w:rsid w:val="003435B6"/>
    <w:pPr>
      <w:snapToGrid w:val="0"/>
      <w:spacing w:beforeLines="30" w:before="108" w:afterLines="30" w:after="108"/>
    </w:pPr>
    <w:rPr>
      <w:rFonts w:ascii="Times New Roman" w:hAnsi="Times New Roman" w:cs="Times New Roman"/>
    </w:rPr>
  </w:style>
  <w:style w:type="paragraph" w:customStyle="1" w:styleId="Con3C3">
    <w:name w:val="Con3_C3"/>
    <w:basedOn w:val="Con3C1"/>
    <w:qFormat/>
    <w:rsid w:val="00154A3F"/>
    <w:pPr>
      <w:spacing w:beforeLines="30" w:before="108" w:afterLines="30" w:after="10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4E5"/>
    <w:rPr>
      <w:rFonts w:ascii="細明體" w:eastAsia="細明體" w:hAnsi="細明體" w:cs="細明體"/>
      <w:kern w:val="0"/>
      <w:szCs w:val="24"/>
    </w:rPr>
  </w:style>
  <w:style w:type="paragraph" w:customStyle="1" w:styleId="Con4C3">
    <w:name w:val="Con4_C3"/>
    <w:basedOn w:val="Con3C3"/>
    <w:qFormat/>
    <w:rsid w:val="00F14D13"/>
    <w:pPr>
      <w:ind w:left="1418"/>
    </w:pPr>
  </w:style>
  <w:style w:type="paragraph" w:customStyle="1" w:styleId="Lv02C">
    <w:name w:val="Lv02_C"/>
    <w:basedOn w:val="Lv02"/>
    <w:qFormat/>
    <w:rsid w:val="00822E34"/>
    <w:pPr>
      <w:spacing w:beforeLines="0" w:before="0" w:afterLines="0" w:after="0"/>
      <w:ind w:left="1701" w:hanging="567"/>
    </w:pPr>
    <w:rPr>
      <w:sz w:val="24"/>
      <w:szCs w:val="24"/>
    </w:rPr>
  </w:style>
  <w:style w:type="paragraph" w:customStyle="1" w:styleId="Con1">
    <w:name w:val="Con1"/>
    <w:basedOn w:val="Normal"/>
    <w:qFormat/>
    <w:rsid w:val="003435B6"/>
    <w:rPr>
      <w:rFonts w:ascii="Times New Roman" w:hAnsi="Times New Roman" w:cs="Times New Roman"/>
    </w:rPr>
  </w:style>
  <w:style w:type="paragraph" w:customStyle="1" w:styleId="Lv00C">
    <w:name w:val="Lv00_C"/>
    <w:basedOn w:val="Lv00"/>
    <w:qFormat/>
    <w:rsid w:val="00822E34"/>
  </w:style>
  <w:style w:type="character" w:styleId="PlaceholderText">
    <w:name w:val="Placeholder Text"/>
    <w:basedOn w:val="DefaultParagraphFont"/>
    <w:uiPriority w:val="99"/>
    <w:semiHidden/>
    <w:rsid w:val="0079194A"/>
    <w:rPr>
      <w:color w:val="808080"/>
    </w:rPr>
  </w:style>
  <w:style w:type="paragraph" w:styleId="ListBullet">
    <w:name w:val="List Bullet"/>
    <w:basedOn w:val="Normal"/>
    <w:uiPriority w:val="99"/>
    <w:unhideWhenUsed/>
    <w:rsid w:val="00C97C69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9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\Word\Article_D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D6537-E768-49CA-82A3-A589B191C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Article_Date.dotx</Template>
  <TotalTime>1487</TotalTime>
  <Pages>11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AaronHsu</dc:creator>
  <cp:lastModifiedBy>AaronHsu</cp:lastModifiedBy>
  <cp:revision>48</cp:revision>
  <cp:lastPrinted>2012-07-27T11:32:00Z</cp:lastPrinted>
  <dcterms:created xsi:type="dcterms:W3CDTF">2015-06-01T06:33:00Z</dcterms:created>
  <dcterms:modified xsi:type="dcterms:W3CDTF">2016-03-30T08:14:00Z</dcterms:modified>
</cp:coreProperties>
</file>